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520"/>
        <w:gridCol w:w="1620"/>
        <w:gridCol w:w="1951"/>
        <w:gridCol w:w="20"/>
        <w:gridCol w:w="3789"/>
        <w:gridCol w:w="2880"/>
      </w:tblGrid>
      <w:tr w:rsidR="004B4147" w:rsidRPr="004B4147" w14:paraId="233EA16B" w14:textId="77777777" w:rsidTr="00A21AF8">
        <w:tc>
          <w:tcPr>
            <w:tcW w:w="2160" w:type="dxa"/>
            <w:gridSpan w:val="3"/>
          </w:tcPr>
          <w:p w14:paraId="3A51C061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36924D00" wp14:editId="25A0C009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8BD27BE" w14:textId="16F385C1" w:rsidR="004B4147" w:rsidRDefault="002E246B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44154C3" w14:textId="4E2A2CB9" w:rsidR="004B4147" w:rsidRDefault="002E246B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924D00" id="Group 130" o:spid="_x0000_s1026" alt="&quot;&quot;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38BD27BE" w14:textId="16F385C1" w:rsidR="004B4147" w:rsidRDefault="002E246B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644154C3" w14:textId="4E2A2CB9" w:rsidR="004B4147" w:rsidRDefault="002E246B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g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6D4E1C55" w14:textId="3B5D5B35" w:rsidR="004B4147" w:rsidRDefault="002E246B" w:rsidP="004B4147">
            <w:pPr>
              <w:pStyle w:val="Title"/>
            </w:pPr>
            <w:r>
              <w:t>Tarun Singh</w:t>
            </w:r>
          </w:p>
          <w:p w14:paraId="68A1D393" w14:textId="126326AD" w:rsidR="004B4147" w:rsidRPr="004B4147" w:rsidRDefault="002E246B" w:rsidP="00A21AF8">
            <w:pPr>
              <w:pStyle w:val="Subtitle"/>
            </w:pPr>
            <w:r>
              <w:t>Gohil</w:t>
            </w:r>
          </w:p>
        </w:tc>
      </w:tr>
      <w:tr w:rsidR="00A21AF8" w:rsidRPr="004B4147" w14:paraId="681998F0" w14:textId="77777777" w:rsidTr="007772B1">
        <w:tc>
          <w:tcPr>
            <w:tcW w:w="2160" w:type="dxa"/>
            <w:gridSpan w:val="3"/>
          </w:tcPr>
          <w:p w14:paraId="34C358BE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453046D1" w14:textId="3A119A98" w:rsidR="00A21AF8" w:rsidRPr="004B4147" w:rsidRDefault="002E246B" w:rsidP="00A21AF8">
            <w:pPr>
              <w:pStyle w:val="Jobtitle"/>
            </w:pPr>
            <w:r>
              <w:t>FRONT-END WEB DEVELOPER</w:t>
            </w:r>
          </w:p>
        </w:tc>
      </w:tr>
      <w:tr w:rsidR="007772B1" w:rsidRPr="004B4147" w14:paraId="2712EA33" w14:textId="77777777" w:rsidTr="00B76202">
        <w:trPr>
          <w:trHeight w:val="860"/>
        </w:trPr>
        <w:tc>
          <w:tcPr>
            <w:tcW w:w="2160" w:type="dxa"/>
            <w:gridSpan w:val="3"/>
          </w:tcPr>
          <w:p w14:paraId="390D274C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48A96EF8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2507F8FE" w14:textId="77777777" w:rsidTr="0013649E">
        <w:tc>
          <w:tcPr>
            <w:tcW w:w="540" w:type="dxa"/>
            <w:gridSpan w:val="2"/>
            <w:vAlign w:val="center"/>
          </w:tcPr>
          <w:p w14:paraId="1BAF72A8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2F3D43D" wp14:editId="7F22001F">
                      <wp:extent cx="213066" cy="213066"/>
                      <wp:effectExtent l="0" t="0" r="0" b="0"/>
                      <wp:docPr id="131" name="Group 131" descr="Icon Phon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8A0BDA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71" w:type="dxa"/>
            <w:gridSpan w:val="2"/>
            <w:vAlign w:val="center"/>
          </w:tcPr>
          <w:p w14:paraId="34CE5F7D" w14:textId="68711997" w:rsidR="00BF0DAF" w:rsidRPr="00B03ED5" w:rsidRDefault="002E246B" w:rsidP="00BF0DAF">
            <w:pPr>
              <w:pStyle w:val="Contact"/>
            </w:pPr>
            <w:r>
              <w:t>+918505015184</w:t>
            </w:r>
          </w:p>
        </w:tc>
        <w:tc>
          <w:tcPr>
            <w:tcW w:w="20" w:type="dxa"/>
          </w:tcPr>
          <w:p w14:paraId="6C320AAF" w14:textId="77777777" w:rsidR="00BF0DAF" w:rsidRPr="00997E86" w:rsidRDefault="00BF0DAF" w:rsidP="00BF0DAF"/>
        </w:tc>
        <w:tc>
          <w:tcPr>
            <w:tcW w:w="6669" w:type="dxa"/>
            <w:gridSpan w:val="2"/>
            <w:vMerge w:val="restart"/>
          </w:tcPr>
          <w:sdt>
            <w:sdtPr>
              <w:id w:val="1958058710"/>
              <w:placeholder>
                <w:docPart w:val="F65740E440C446719F9C18960B082EB9"/>
              </w:placeholder>
              <w:temporary/>
              <w:showingPlcHdr/>
              <w15:appearance w15:val="hidden"/>
            </w:sdtPr>
            <w:sdtEndPr/>
            <w:sdtContent>
              <w:p w14:paraId="56D0D854" w14:textId="77777777" w:rsidR="00BF0DAF" w:rsidRPr="00997E86" w:rsidRDefault="00BF0DAF" w:rsidP="00BF0DAF">
                <w:pPr>
                  <w:pStyle w:val="Heading1"/>
                </w:pPr>
                <w:r w:rsidRPr="00207598">
                  <w:rPr>
                    <w:b/>
                    <w:bCs/>
                  </w:rPr>
                  <w:t>ABOUT ME</w:t>
                </w:r>
              </w:p>
            </w:sdtContent>
          </w:sdt>
        </w:tc>
      </w:tr>
      <w:tr w:rsidR="00BF0DAF" w:rsidRPr="00997E86" w14:paraId="45D8EA7B" w14:textId="77777777" w:rsidTr="0013649E">
        <w:tc>
          <w:tcPr>
            <w:tcW w:w="540" w:type="dxa"/>
            <w:gridSpan w:val="2"/>
            <w:vAlign w:val="center"/>
          </w:tcPr>
          <w:p w14:paraId="3DE7E005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66BAEE7" wp14:editId="7C21C7AE">
                      <wp:extent cx="213066" cy="213066"/>
                      <wp:effectExtent l="0" t="0" r="0" b="0"/>
                      <wp:docPr id="137" name="Group 137" descr="Icon Email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96C343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71" w:type="dxa"/>
            <w:gridSpan w:val="2"/>
            <w:vAlign w:val="center"/>
          </w:tcPr>
          <w:p w14:paraId="0389FF0E" w14:textId="7C2397DB" w:rsidR="00BF0DAF" w:rsidRPr="00B03ED5" w:rsidRDefault="002E246B" w:rsidP="00BF0DAF">
            <w:pPr>
              <w:pStyle w:val="Contact"/>
            </w:pPr>
            <w:hyperlink r:id="rId16" w:history="1">
              <w:r w:rsidRPr="00FD0AD4">
                <w:rPr>
                  <w:rStyle w:val="Hyperlink"/>
                </w:rPr>
                <w:t>Tarungohil80@gmail.com</w:t>
              </w:r>
            </w:hyperlink>
          </w:p>
        </w:tc>
        <w:tc>
          <w:tcPr>
            <w:tcW w:w="20" w:type="dxa"/>
          </w:tcPr>
          <w:p w14:paraId="600A6A64" w14:textId="77777777" w:rsidR="00BF0DAF" w:rsidRPr="00997E86" w:rsidRDefault="00BF0DAF" w:rsidP="00BF0DAF"/>
        </w:tc>
        <w:tc>
          <w:tcPr>
            <w:tcW w:w="6669" w:type="dxa"/>
            <w:gridSpan w:val="2"/>
            <w:vMerge/>
          </w:tcPr>
          <w:p w14:paraId="0AA061E9" w14:textId="77777777" w:rsidR="00BF0DAF" w:rsidRPr="00997E86" w:rsidRDefault="00BF0DAF" w:rsidP="00BF0DAF"/>
        </w:tc>
      </w:tr>
      <w:tr w:rsidR="00CD2FD2" w:rsidRPr="00CD2FD2" w14:paraId="4AC27DF0" w14:textId="77777777" w:rsidTr="0013649E">
        <w:trPr>
          <w:trHeight w:val="432"/>
        </w:trPr>
        <w:tc>
          <w:tcPr>
            <w:tcW w:w="540" w:type="dxa"/>
            <w:gridSpan w:val="2"/>
            <w:vAlign w:val="center"/>
          </w:tcPr>
          <w:p w14:paraId="2DA84B6C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6F65067" wp14:editId="2277525E">
                      <wp:extent cx="213066" cy="213066"/>
                      <wp:effectExtent l="0" t="0" r="0" b="0"/>
                      <wp:docPr id="140" name="Group 140" descr="Icon Locatio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0B37EC" id="Group 140" o:spid="_x0000_s1026" alt="Icon Location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9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71" w:type="dxa"/>
            <w:gridSpan w:val="2"/>
            <w:vAlign w:val="center"/>
          </w:tcPr>
          <w:p w14:paraId="6E6F49A0" w14:textId="3E687896" w:rsidR="00B76202" w:rsidRDefault="002E246B" w:rsidP="00CD2FD2">
            <w:pPr>
              <w:pStyle w:val="Contact"/>
            </w:pPr>
            <w:r>
              <w:t>66, Indra colony, Sawai</w:t>
            </w:r>
            <w:r w:rsidR="00B76202">
              <w:t>-</w:t>
            </w:r>
          </w:p>
          <w:p w14:paraId="2C6246CD" w14:textId="7F334F1F" w:rsidR="00CD2FD2" w:rsidRPr="00B03ED5" w:rsidRDefault="002E246B" w:rsidP="00CD2FD2">
            <w:pPr>
              <w:pStyle w:val="Contact"/>
            </w:pPr>
            <w:proofErr w:type="spellStart"/>
            <w:r>
              <w:t>madhopur</w:t>
            </w:r>
            <w:proofErr w:type="spellEnd"/>
            <w:r>
              <w:t>, Raj. 322001</w:t>
            </w:r>
          </w:p>
        </w:tc>
        <w:tc>
          <w:tcPr>
            <w:tcW w:w="20" w:type="dxa"/>
          </w:tcPr>
          <w:p w14:paraId="5142F4C6" w14:textId="77777777" w:rsidR="00CD2FD2" w:rsidRPr="00997E86" w:rsidRDefault="00CD2FD2" w:rsidP="00CD2FD2"/>
        </w:tc>
        <w:tc>
          <w:tcPr>
            <w:tcW w:w="3789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10B522A7" w14:textId="0367BF28" w:rsidR="002D7CD5" w:rsidRPr="002D7CD5" w:rsidRDefault="00D4355B" w:rsidP="00327A9E">
            <w:pPr>
              <w:pStyle w:val="Introduction"/>
              <w:spacing w:line="240" w:lineRule="auto"/>
            </w:pPr>
            <w:r>
              <w:t>I am a front-end developer having an almost 1.5 year of experience. I h</w:t>
            </w:r>
            <w:r w:rsidRPr="00D4355B">
              <w:t>ave done many projects</w:t>
            </w:r>
            <w:r>
              <w:t xml:space="preserve"> in front-end side</w:t>
            </w:r>
            <w:r w:rsidRPr="00D4355B">
              <w:t>.</w:t>
            </w:r>
            <w:r w:rsidR="005F4644">
              <w:t xml:space="preserve"> 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0FFF2887" w14:textId="704C2F9C" w:rsidR="00CD2FD2" w:rsidRPr="00D4355B" w:rsidRDefault="00D4355B" w:rsidP="00CD2FD2">
            <w:pPr>
              <w:rPr>
                <w:b/>
                <w:bCs/>
                <w:sz w:val="20"/>
                <w:szCs w:val="20"/>
                <w:lang w:val="it-IT"/>
              </w:rPr>
            </w:pPr>
            <w:r w:rsidRPr="00D4355B">
              <w:rPr>
                <w:b/>
                <w:bCs/>
                <w:sz w:val="20"/>
                <w:szCs w:val="20"/>
              </w:rPr>
              <w:t>Seeking a challenging position in an organization where I can use my talents and skills to grow and expend an organization as well myself.</w:t>
            </w:r>
          </w:p>
        </w:tc>
      </w:tr>
      <w:tr w:rsidR="00CD2FD2" w:rsidRPr="00997E86" w14:paraId="213BFA88" w14:textId="77777777" w:rsidTr="0013649E">
        <w:tc>
          <w:tcPr>
            <w:tcW w:w="540" w:type="dxa"/>
            <w:gridSpan w:val="2"/>
            <w:vAlign w:val="center"/>
          </w:tcPr>
          <w:p w14:paraId="22663130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69F968C" wp14:editId="435F4DC1">
                      <wp:extent cx="213066" cy="213066"/>
                      <wp:effectExtent l="0" t="0" r="0" b="0"/>
                      <wp:docPr id="143" name="Group 143" descr="Icon LinkedI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EC447B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2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71" w:type="dxa"/>
            <w:gridSpan w:val="2"/>
            <w:vAlign w:val="center"/>
          </w:tcPr>
          <w:p w14:paraId="4579BF7A" w14:textId="7C0DF524" w:rsidR="00CD2FD2" w:rsidRPr="00B03ED5" w:rsidRDefault="00C51890" w:rsidP="00CD2FD2">
            <w:pPr>
              <w:pStyle w:val="Contact"/>
            </w:pPr>
            <w:r>
              <w:t>Tarun-singh-gohil-98b592195</w:t>
            </w:r>
          </w:p>
        </w:tc>
        <w:tc>
          <w:tcPr>
            <w:tcW w:w="20" w:type="dxa"/>
          </w:tcPr>
          <w:p w14:paraId="6AB37845" w14:textId="77777777" w:rsidR="00CD2FD2" w:rsidRPr="00997E86" w:rsidRDefault="00CD2FD2" w:rsidP="00CD2FD2"/>
        </w:tc>
        <w:tc>
          <w:tcPr>
            <w:tcW w:w="3789" w:type="dxa"/>
            <w:vMerge/>
            <w:tcBorders>
              <w:bottom w:val="single" w:sz="4" w:space="0" w:color="D9D9D9" w:themeColor="background1" w:themeShade="D9"/>
            </w:tcBorders>
          </w:tcPr>
          <w:p w14:paraId="0219DDD1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355F39DF" w14:textId="77777777" w:rsidR="00CD2FD2" w:rsidRPr="00997E86" w:rsidRDefault="00CD2FD2" w:rsidP="00CD2FD2"/>
        </w:tc>
      </w:tr>
      <w:tr w:rsidR="00CD2FD2" w:rsidRPr="00997E86" w14:paraId="524E8C34" w14:textId="77777777" w:rsidTr="0013649E">
        <w:tc>
          <w:tcPr>
            <w:tcW w:w="540" w:type="dxa"/>
            <w:gridSpan w:val="2"/>
            <w:vAlign w:val="center"/>
          </w:tcPr>
          <w:p w14:paraId="1506E7B6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A36B73C" wp14:editId="602055A2">
                      <wp:extent cx="213066" cy="213066"/>
                      <wp:effectExtent l="0" t="0" r="0" b="0"/>
                      <wp:docPr id="146" name="Group 146" descr="Icon Skyp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7471E4" id="Group 146" o:spid="_x0000_s1026" alt="Icon Skype" style="width:16.8pt;height:16.8pt;mso-position-horizontal-relative:char;mso-position-vertical-relative:line" coordorigin="5158,32233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">
                      <v:rect id="Rectangle 147" o:spid="_x0000_s1027" alt="&quot;&quot;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OF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T+DxTLxALv4AAAD//wMAUEsBAi0AFAAGAAgAAAAhANvh9svuAAAAhQEAABMAAAAAAAAAAAAA&#10;AAAAAAAAAFtDb250ZW50X1R5cGVzXS54bWxQSwECLQAUAAYACAAAACEAWvQsW78AAAAVAQAACwAA&#10;AAAAAAAAAAAAAAAfAQAAX3JlbHMvLnJlbHNQSwECLQAUAAYACAAAACEASRwjhc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">
                        <v:imagedata r:id="rId25" o:title="Speec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71" w:type="dxa"/>
            <w:gridSpan w:val="2"/>
            <w:vAlign w:val="center"/>
          </w:tcPr>
          <w:p w14:paraId="44F3DC5A" w14:textId="2278412E" w:rsidR="00CD2FD2" w:rsidRPr="00B03ED5" w:rsidRDefault="00C51890" w:rsidP="00CD2FD2">
            <w:pPr>
              <w:pStyle w:val="Contact"/>
            </w:pPr>
            <w:r>
              <w:t>Tarungohil801@outlook.com</w:t>
            </w:r>
          </w:p>
        </w:tc>
        <w:tc>
          <w:tcPr>
            <w:tcW w:w="20" w:type="dxa"/>
          </w:tcPr>
          <w:p w14:paraId="5A593B1D" w14:textId="77777777" w:rsidR="00CD2FD2" w:rsidRPr="00997E86" w:rsidRDefault="00CD2FD2" w:rsidP="00CD2FD2"/>
        </w:tc>
        <w:tc>
          <w:tcPr>
            <w:tcW w:w="3789" w:type="dxa"/>
            <w:vMerge/>
            <w:tcBorders>
              <w:bottom w:val="single" w:sz="4" w:space="0" w:color="D9D9D9" w:themeColor="background1" w:themeShade="D9"/>
            </w:tcBorders>
          </w:tcPr>
          <w:p w14:paraId="2C3DC03F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5804FC43" w14:textId="77777777" w:rsidR="00CD2FD2" w:rsidRPr="00997E86" w:rsidRDefault="00CD2FD2" w:rsidP="00CD2FD2"/>
        </w:tc>
      </w:tr>
      <w:tr w:rsidR="00CD2FD2" w:rsidRPr="00997E86" w14:paraId="30D81682" w14:textId="77777777" w:rsidTr="008F2E59">
        <w:tc>
          <w:tcPr>
            <w:tcW w:w="20" w:type="dxa"/>
            <w:vAlign w:val="center"/>
          </w:tcPr>
          <w:p w14:paraId="2A657604" w14:textId="7A6951E2" w:rsidR="00CD2FD2" w:rsidRPr="00621B5C" w:rsidRDefault="00CD2FD2" w:rsidP="00CD2FD2">
            <w:pPr>
              <w:pStyle w:val="Contact"/>
            </w:pPr>
          </w:p>
        </w:tc>
        <w:tc>
          <w:tcPr>
            <w:tcW w:w="4091" w:type="dxa"/>
            <w:gridSpan w:val="3"/>
            <w:vAlign w:val="center"/>
          </w:tcPr>
          <w:p w14:paraId="0CDDEFE9" w14:textId="77777777" w:rsidR="00327A9E" w:rsidRDefault="00327A9E" w:rsidP="00327A9E">
            <w:pPr>
              <w:pStyle w:val="Heading1"/>
            </w:pPr>
          </w:p>
          <w:p w14:paraId="2D7EA2D4" w14:textId="39497B3C" w:rsidR="00327A9E" w:rsidRPr="00207598" w:rsidRDefault="00327A9E" w:rsidP="00327A9E">
            <w:pPr>
              <w:pStyle w:val="Heading1"/>
            </w:pPr>
            <w:sdt>
              <w:sdtPr>
                <w:id w:val="1829089274"/>
                <w:placeholder>
                  <w:docPart w:val="AD4D4AE1B5524454925BD5E38F42FB12"/>
                </w:placeholder>
                <w:temporary/>
                <w:showingPlcHdr/>
                <w15:appearance w15:val="hidden"/>
              </w:sdtPr>
              <w:sdtContent>
                <w:r w:rsidRPr="00207598">
                  <w:rPr>
                    <w:b/>
                    <w:bCs/>
                  </w:rPr>
                  <w:t>Skills</w:t>
                </w:r>
              </w:sdtContent>
            </w:sdt>
            <w:r>
              <w:t xml:space="preserve"> </w:t>
            </w:r>
          </w:p>
          <w:p w14:paraId="6E396AD7" w14:textId="77777777" w:rsidR="00327A9E" w:rsidRDefault="00327A9E" w:rsidP="00327A9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HTML</w:t>
            </w:r>
          </w:p>
          <w:p w14:paraId="2BC4B36A" w14:textId="77777777" w:rsidR="00327A9E" w:rsidRPr="00207598" w:rsidRDefault="00327A9E" w:rsidP="00327A9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2"/>
                <w:szCs w:val="22"/>
              </w:rPr>
            </w:pPr>
            <w:r w:rsidRPr="00207598">
              <w:rPr>
                <w:rFonts w:asciiTheme="majorHAnsi" w:hAnsiTheme="majorHAnsi"/>
                <w:sz w:val="22"/>
                <w:szCs w:val="22"/>
              </w:rPr>
              <w:t>CSS</w:t>
            </w:r>
          </w:p>
          <w:p w14:paraId="3423C658" w14:textId="77777777" w:rsidR="00327A9E" w:rsidRPr="00207598" w:rsidRDefault="00327A9E" w:rsidP="00327A9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2"/>
                <w:szCs w:val="22"/>
              </w:rPr>
            </w:pPr>
            <w:r w:rsidRPr="00207598">
              <w:rPr>
                <w:rFonts w:asciiTheme="majorHAnsi" w:hAnsiTheme="majorHAnsi"/>
                <w:sz w:val="22"/>
                <w:szCs w:val="22"/>
              </w:rPr>
              <w:t>jQuery</w:t>
            </w:r>
          </w:p>
          <w:p w14:paraId="5B7CF9D4" w14:textId="77777777" w:rsidR="00327A9E" w:rsidRPr="00207598" w:rsidRDefault="00327A9E" w:rsidP="00327A9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2"/>
                <w:szCs w:val="22"/>
              </w:rPr>
            </w:pPr>
            <w:r w:rsidRPr="00207598">
              <w:rPr>
                <w:rFonts w:asciiTheme="majorHAnsi" w:hAnsiTheme="majorHAnsi"/>
                <w:sz w:val="22"/>
                <w:szCs w:val="22"/>
              </w:rPr>
              <w:t>Bootstrap</w:t>
            </w:r>
          </w:p>
          <w:p w14:paraId="64892E61" w14:textId="77777777" w:rsidR="00327A9E" w:rsidRPr="00207598" w:rsidRDefault="00327A9E" w:rsidP="00327A9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2"/>
                <w:szCs w:val="22"/>
              </w:rPr>
            </w:pPr>
            <w:r w:rsidRPr="00207598">
              <w:rPr>
                <w:rFonts w:asciiTheme="majorHAnsi" w:hAnsiTheme="majorHAnsi"/>
                <w:sz w:val="22"/>
                <w:szCs w:val="22"/>
              </w:rPr>
              <w:t>Java Script</w:t>
            </w:r>
          </w:p>
          <w:p w14:paraId="7DC51C72" w14:textId="77777777" w:rsidR="00327A9E" w:rsidRPr="00207598" w:rsidRDefault="00327A9E" w:rsidP="00327A9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2"/>
                <w:szCs w:val="22"/>
              </w:rPr>
            </w:pPr>
            <w:r w:rsidRPr="00207598">
              <w:rPr>
                <w:rFonts w:asciiTheme="majorHAnsi" w:hAnsiTheme="majorHAnsi"/>
                <w:sz w:val="22"/>
                <w:szCs w:val="22"/>
              </w:rPr>
              <w:t>ReactJS</w:t>
            </w:r>
          </w:p>
          <w:p w14:paraId="0DE1401F" w14:textId="77777777" w:rsidR="00327A9E" w:rsidRPr="00207598" w:rsidRDefault="00327A9E" w:rsidP="00327A9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2"/>
                <w:szCs w:val="22"/>
              </w:rPr>
            </w:pPr>
            <w:r w:rsidRPr="00207598">
              <w:rPr>
                <w:rFonts w:asciiTheme="majorHAnsi" w:hAnsiTheme="majorHAnsi"/>
                <w:sz w:val="22"/>
                <w:szCs w:val="22"/>
              </w:rPr>
              <w:t>Php</w:t>
            </w:r>
          </w:p>
          <w:p w14:paraId="15659EBC" w14:textId="77777777" w:rsidR="00327A9E" w:rsidRPr="00207598" w:rsidRDefault="00327A9E" w:rsidP="00327A9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2"/>
                <w:szCs w:val="22"/>
              </w:rPr>
            </w:pPr>
            <w:r w:rsidRPr="00207598">
              <w:rPr>
                <w:rFonts w:asciiTheme="majorHAnsi" w:hAnsiTheme="majorHAnsi"/>
                <w:sz w:val="22"/>
                <w:szCs w:val="22"/>
              </w:rPr>
              <w:t>Adobe XD</w:t>
            </w:r>
          </w:p>
          <w:p w14:paraId="768751FC" w14:textId="77777777" w:rsidR="00327A9E" w:rsidRPr="00207598" w:rsidRDefault="00327A9E" w:rsidP="00327A9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2"/>
                <w:szCs w:val="22"/>
              </w:rPr>
            </w:pPr>
            <w:r w:rsidRPr="00207598">
              <w:rPr>
                <w:rFonts w:asciiTheme="majorHAnsi" w:hAnsiTheme="majorHAnsi"/>
                <w:sz w:val="22"/>
                <w:szCs w:val="22"/>
              </w:rPr>
              <w:t>Adobe photoshop</w:t>
            </w:r>
          </w:p>
          <w:p w14:paraId="40611986" w14:textId="77777777" w:rsidR="00327A9E" w:rsidRPr="00207598" w:rsidRDefault="00327A9E" w:rsidP="00327A9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2"/>
                <w:szCs w:val="22"/>
              </w:rPr>
            </w:pPr>
            <w:r w:rsidRPr="00207598">
              <w:rPr>
                <w:rFonts w:asciiTheme="majorHAnsi" w:hAnsiTheme="majorHAnsi"/>
                <w:sz w:val="22"/>
                <w:szCs w:val="22"/>
              </w:rPr>
              <w:t>Figma</w:t>
            </w:r>
          </w:p>
          <w:p w14:paraId="681CEF96" w14:textId="77777777" w:rsidR="00327A9E" w:rsidRPr="00207598" w:rsidRDefault="00327A9E" w:rsidP="00327A9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2"/>
                <w:szCs w:val="22"/>
              </w:rPr>
            </w:pPr>
            <w:r w:rsidRPr="00207598">
              <w:rPr>
                <w:rFonts w:asciiTheme="majorHAnsi" w:hAnsiTheme="majorHAnsi"/>
                <w:sz w:val="22"/>
                <w:szCs w:val="22"/>
              </w:rPr>
              <w:t>WordPress</w:t>
            </w:r>
            <w:r>
              <w:t xml:space="preserve"> </w:t>
            </w:r>
          </w:p>
          <w:p w14:paraId="39203964" w14:textId="77777777" w:rsidR="00327A9E" w:rsidRDefault="00327A9E" w:rsidP="00327A9E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24467A63" w14:textId="77777777" w:rsidR="00327A9E" w:rsidRDefault="00327A9E" w:rsidP="00327A9E">
            <w:pPr>
              <w:pStyle w:val="Heading1"/>
              <w:rPr>
                <w:b/>
                <w:bCs/>
              </w:rPr>
            </w:pPr>
            <w:r w:rsidRPr="00207598">
              <w:rPr>
                <w:b/>
                <w:bCs/>
              </w:rPr>
              <w:t>SOFT SKILLS</w:t>
            </w:r>
          </w:p>
          <w:p w14:paraId="3ED1DF43" w14:textId="77777777" w:rsidR="00327A9E" w:rsidRPr="00B76202" w:rsidRDefault="00327A9E" w:rsidP="00327A9E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 w:val="22"/>
                <w:szCs w:val="22"/>
              </w:rPr>
            </w:pPr>
            <w:r w:rsidRPr="00B76202">
              <w:rPr>
                <w:rFonts w:asciiTheme="majorHAnsi" w:hAnsiTheme="majorHAnsi"/>
                <w:sz w:val="22"/>
                <w:szCs w:val="22"/>
              </w:rPr>
              <w:t>Leadership</w:t>
            </w:r>
          </w:p>
          <w:p w14:paraId="146EE921" w14:textId="77777777" w:rsidR="00327A9E" w:rsidRPr="00207598" w:rsidRDefault="00327A9E" w:rsidP="00327A9E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 w:val="22"/>
                <w:szCs w:val="22"/>
              </w:rPr>
            </w:pPr>
            <w:r w:rsidRPr="00207598">
              <w:rPr>
                <w:rFonts w:asciiTheme="majorHAnsi" w:hAnsiTheme="majorHAnsi"/>
                <w:sz w:val="22"/>
                <w:szCs w:val="22"/>
              </w:rPr>
              <w:t>Fast Lerner</w:t>
            </w:r>
          </w:p>
          <w:p w14:paraId="7DF25E04" w14:textId="77777777" w:rsidR="00327A9E" w:rsidRPr="00B76202" w:rsidRDefault="00327A9E" w:rsidP="00327A9E">
            <w:pPr>
              <w:pStyle w:val="ListParagraph"/>
              <w:numPr>
                <w:ilvl w:val="0"/>
                <w:numId w:val="13"/>
              </w:numPr>
            </w:pPr>
            <w:r w:rsidRPr="00207598">
              <w:rPr>
                <w:rFonts w:asciiTheme="majorHAnsi" w:hAnsiTheme="majorHAnsi"/>
                <w:sz w:val="22"/>
                <w:szCs w:val="22"/>
              </w:rPr>
              <w:t>Ability to Work Under Pressure</w:t>
            </w:r>
          </w:p>
          <w:p w14:paraId="560DC726" w14:textId="77777777" w:rsidR="00327A9E" w:rsidRDefault="00327A9E" w:rsidP="00327A9E"/>
          <w:p w14:paraId="699DD4D8" w14:textId="77777777" w:rsidR="00327A9E" w:rsidRDefault="00327A9E" w:rsidP="00327A9E">
            <w:pPr>
              <w:pStyle w:val="Heading1"/>
              <w:rPr>
                <w:b/>
                <w:bCs/>
              </w:rPr>
            </w:pPr>
            <w:r>
              <w:rPr>
                <w:b/>
                <w:bCs/>
              </w:rPr>
              <w:t>training</w:t>
            </w:r>
          </w:p>
          <w:p w14:paraId="66FB4CB7" w14:textId="77777777" w:rsidR="00327A9E" w:rsidRPr="00B76202" w:rsidRDefault="00327A9E" w:rsidP="00327A9E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2"/>
                <w:szCs w:val="22"/>
              </w:rPr>
            </w:pPr>
            <w:r w:rsidRPr="00B76202">
              <w:rPr>
                <w:rFonts w:asciiTheme="majorHAnsi" w:hAnsiTheme="majorHAnsi"/>
                <w:sz w:val="22"/>
                <w:szCs w:val="22"/>
              </w:rPr>
              <w:t>Worked as trainee on Web Development Models May,2019 – July,2019</w:t>
            </w:r>
          </w:p>
          <w:p w14:paraId="51BAF80C" w14:textId="77777777" w:rsidR="00327A9E" w:rsidRPr="00B76202" w:rsidRDefault="00327A9E" w:rsidP="00327A9E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2"/>
                <w:szCs w:val="22"/>
              </w:rPr>
            </w:pPr>
            <w:r w:rsidRPr="00B76202">
              <w:rPr>
                <w:rFonts w:asciiTheme="majorHAnsi" w:hAnsiTheme="majorHAnsi"/>
                <w:sz w:val="22"/>
                <w:szCs w:val="22"/>
              </w:rPr>
              <w:t>Working as a Frontend developer (November 2020 - till now)</w:t>
            </w:r>
          </w:p>
          <w:p w14:paraId="116D4A1A" w14:textId="4C5429DB" w:rsidR="00CD2FD2" w:rsidRPr="00B03ED5" w:rsidRDefault="00CD2FD2" w:rsidP="00CD2FD2">
            <w:pPr>
              <w:pStyle w:val="Contact"/>
            </w:pPr>
          </w:p>
        </w:tc>
        <w:tc>
          <w:tcPr>
            <w:tcW w:w="20" w:type="dxa"/>
          </w:tcPr>
          <w:p w14:paraId="28C08856" w14:textId="77777777" w:rsidR="00CD2FD2" w:rsidRPr="00997E86" w:rsidRDefault="00CD2FD2" w:rsidP="00CD2FD2"/>
        </w:tc>
        <w:tc>
          <w:tcPr>
            <w:tcW w:w="3789" w:type="dxa"/>
            <w:vMerge/>
            <w:tcBorders>
              <w:bottom w:val="single" w:sz="4" w:space="0" w:color="D9D9D9" w:themeColor="background1" w:themeShade="D9"/>
            </w:tcBorders>
          </w:tcPr>
          <w:p w14:paraId="7D3B0A41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5D055699" w14:textId="77777777" w:rsidR="00CD2FD2" w:rsidRPr="00997E86" w:rsidRDefault="00CD2FD2" w:rsidP="00CD2FD2"/>
        </w:tc>
      </w:tr>
      <w:tr w:rsidR="00144072" w:rsidRPr="00997E86" w14:paraId="64B842C9" w14:textId="77777777" w:rsidTr="00327A9E">
        <w:tc>
          <w:tcPr>
            <w:tcW w:w="4111" w:type="dxa"/>
            <w:gridSpan w:val="4"/>
            <w:tcBorders>
              <w:right w:val="single" w:sz="4" w:space="0" w:color="D9D9D9" w:themeColor="background1" w:themeShade="D9"/>
            </w:tcBorders>
          </w:tcPr>
          <w:p w14:paraId="6F325687" w14:textId="52FBA803" w:rsidR="00766BF3" w:rsidRPr="00207598" w:rsidRDefault="00207598" w:rsidP="00207598">
            <w:pPr>
              <w:pStyle w:val="Heading1"/>
            </w:pPr>
            <w:sdt>
              <w:sdtPr>
                <w:id w:val="-869534998"/>
                <w:placeholder>
                  <w:docPart w:val="B31F1BFC36B24E518F457DFCCC1BF122"/>
                </w:placeholder>
                <w:temporary/>
                <w:showingPlcHdr/>
                <w15:appearance w15:val="hidden"/>
              </w:sdtPr>
              <w:sdtContent>
                <w:r w:rsidRPr="00207598">
                  <w:rPr>
                    <w:b/>
                    <w:bCs/>
                  </w:rPr>
                  <w:t>Skills</w:t>
                </w:r>
              </w:sdtContent>
            </w:sdt>
            <w:r>
              <w:t xml:space="preserve"> </w:t>
            </w:r>
          </w:p>
          <w:p w14:paraId="263E3E26" w14:textId="1D19BB0D" w:rsidR="00207598" w:rsidRDefault="00207598" w:rsidP="00207598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HTML</w:t>
            </w:r>
          </w:p>
          <w:p w14:paraId="1CE09446" w14:textId="589D5121" w:rsidR="00766BF3" w:rsidRPr="00207598" w:rsidRDefault="00766BF3" w:rsidP="00207598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2"/>
                <w:szCs w:val="22"/>
              </w:rPr>
            </w:pPr>
            <w:r w:rsidRPr="00207598">
              <w:rPr>
                <w:rFonts w:asciiTheme="majorHAnsi" w:hAnsiTheme="majorHAnsi"/>
                <w:sz w:val="22"/>
                <w:szCs w:val="22"/>
              </w:rPr>
              <w:t>CSS</w:t>
            </w:r>
          </w:p>
          <w:p w14:paraId="4FC9F685" w14:textId="3A5BE150" w:rsidR="00766BF3" w:rsidRPr="00207598" w:rsidRDefault="00766BF3" w:rsidP="00207598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2"/>
                <w:szCs w:val="22"/>
              </w:rPr>
            </w:pPr>
            <w:r w:rsidRPr="00207598">
              <w:rPr>
                <w:rFonts w:asciiTheme="majorHAnsi" w:hAnsiTheme="majorHAnsi"/>
                <w:sz w:val="22"/>
                <w:szCs w:val="22"/>
              </w:rPr>
              <w:t>jQuery</w:t>
            </w:r>
          </w:p>
          <w:p w14:paraId="3C42B05B" w14:textId="00C1D19A" w:rsidR="00766BF3" w:rsidRPr="00207598" w:rsidRDefault="00766BF3" w:rsidP="00207598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2"/>
                <w:szCs w:val="22"/>
              </w:rPr>
            </w:pPr>
            <w:r w:rsidRPr="00207598">
              <w:rPr>
                <w:rFonts w:asciiTheme="majorHAnsi" w:hAnsiTheme="majorHAnsi"/>
                <w:sz w:val="22"/>
                <w:szCs w:val="22"/>
              </w:rPr>
              <w:t>Bootstrap</w:t>
            </w:r>
          </w:p>
          <w:p w14:paraId="169A8555" w14:textId="77777777" w:rsidR="00552F9B" w:rsidRPr="00207598" w:rsidRDefault="00766BF3" w:rsidP="00207598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2"/>
                <w:szCs w:val="22"/>
              </w:rPr>
            </w:pPr>
            <w:r w:rsidRPr="00207598">
              <w:rPr>
                <w:rFonts w:asciiTheme="majorHAnsi" w:hAnsiTheme="majorHAnsi"/>
                <w:sz w:val="22"/>
                <w:szCs w:val="22"/>
              </w:rPr>
              <w:t>Java Script</w:t>
            </w:r>
          </w:p>
          <w:p w14:paraId="53FA7DB3" w14:textId="77777777" w:rsidR="009A0FAB" w:rsidRPr="00207598" w:rsidRDefault="009A0FAB" w:rsidP="00207598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2"/>
                <w:szCs w:val="22"/>
              </w:rPr>
            </w:pPr>
            <w:r w:rsidRPr="00207598">
              <w:rPr>
                <w:rFonts w:asciiTheme="majorHAnsi" w:hAnsiTheme="majorHAnsi"/>
                <w:sz w:val="22"/>
                <w:szCs w:val="22"/>
              </w:rPr>
              <w:t>ReactJS</w:t>
            </w:r>
          </w:p>
          <w:p w14:paraId="143BD366" w14:textId="15487788" w:rsidR="009A0FAB" w:rsidRPr="00207598" w:rsidRDefault="009A0FAB" w:rsidP="00207598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2"/>
                <w:szCs w:val="22"/>
              </w:rPr>
            </w:pPr>
            <w:r w:rsidRPr="00207598">
              <w:rPr>
                <w:rFonts w:asciiTheme="majorHAnsi" w:hAnsiTheme="majorHAnsi"/>
                <w:sz w:val="22"/>
                <w:szCs w:val="22"/>
              </w:rPr>
              <w:t>Php</w:t>
            </w:r>
          </w:p>
          <w:p w14:paraId="2E634BEC" w14:textId="49B4989E" w:rsidR="009A0FAB" w:rsidRPr="00207598" w:rsidRDefault="009A0FAB" w:rsidP="00207598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2"/>
                <w:szCs w:val="22"/>
              </w:rPr>
            </w:pPr>
            <w:r w:rsidRPr="00207598">
              <w:rPr>
                <w:rFonts w:asciiTheme="majorHAnsi" w:hAnsiTheme="majorHAnsi"/>
                <w:sz w:val="22"/>
                <w:szCs w:val="22"/>
              </w:rPr>
              <w:t>Adobe XD</w:t>
            </w:r>
          </w:p>
          <w:p w14:paraId="07A488E8" w14:textId="55D42ACE" w:rsidR="009A0FAB" w:rsidRPr="00207598" w:rsidRDefault="009A0FAB" w:rsidP="00207598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2"/>
                <w:szCs w:val="22"/>
              </w:rPr>
            </w:pPr>
            <w:r w:rsidRPr="00207598">
              <w:rPr>
                <w:rFonts w:asciiTheme="majorHAnsi" w:hAnsiTheme="majorHAnsi"/>
                <w:sz w:val="22"/>
                <w:szCs w:val="22"/>
              </w:rPr>
              <w:t>Adobe photoshop</w:t>
            </w:r>
          </w:p>
          <w:p w14:paraId="035BA06D" w14:textId="77777777" w:rsidR="009A0FAB" w:rsidRPr="00207598" w:rsidRDefault="009A0FAB" w:rsidP="00207598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2"/>
                <w:szCs w:val="22"/>
              </w:rPr>
            </w:pPr>
            <w:r w:rsidRPr="00207598">
              <w:rPr>
                <w:rFonts w:asciiTheme="majorHAnsi" w:hAnsiTheme="majorHAnsi"/>
                <w:sz w:val="22"/>
                <w:szCs w:val="22"/>
              </w:rPr>
              <w:t>Figma</w:t>
            </w:r>
          </w:p>
          <w:p w14:paraId="43471E8A" w14:textId="77777777" w:rsidR="009A0FAB" w:rsidRPr="00207598" w:rsidRDefault="009A0FAB" w:rsidP="009A0FAB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2"/>
                <w:szCs w:val="22"/>
              </w:rPr>
            </w:pPr>
            <w:r w:rsidRPr="00207598">
              <w:rPr>
                <w:rFonts w:asciiTheme="majorHAnsi" w:hAnsiTheme="majorHAnsi"/>
                <w:sz w:val="22"/>
                <w:szCs w:val="22"/>
              </w:rPr>
              <w:t>WordPress</w:t>
            </w:r>
            <w:r w:rsidR="00207598">
              <w:t xml:space="preserve"> </w:t>
            </w:r>
          </w:p>
          <w:p w14:paraId="1BA1587D" w14:textId="77777777" w:rsidR="00207598" w:rsidRDefault="00207598" w:rsidP="00207598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48B10B91" w14:textId="77777777" w:rsidR="00207598" w:rsidRDefault="00207598" w:rsidP="00207598">
            <w:pPr>
              <w:pStyle w:val="Heading1"/>
              <w:rPr>
                <w:b/>
                <w:bCs/>
              </w:rPr>
            </w:pPr>
            <w:r w:rsidRPr="00207598">
              <w:rPr>
                <w:b/>
                <w:bCs/>
              </w:rPr>
              <w:t>SOFT SKILLS</w:t>
            </w:r>
          </w:p>
          <w:p w14:paraId="23BC59E1" w14:textId="29C4F4C3" w:rsidR="00207598" w:rsidRPr="00B76202" w:rsidRDefault="00207598" w:rsidP="00B76202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 w:val="22"/>
                <w:szCs w:val="22"/>
              </w:rPr>
            </w:pPr>
            <w:r w:rsidRPr="00B76202">
              <w:rPr>
                <w:rFonts w:asciiTheme="majorHAnsi" w:hAnsiTheme="majorHAnsi"/>
                <w:sz w:val="22"/>
                <w:szCs w:val="22"/>
              </w:rPr>
              <w:t>Leadership</w:t>
            </w:r>
          </w:p>
          <w:p w14:paraId="328E463E" w14:textId="77777777" w:rsidR="00207598" w:rsidRPr="00207598" w:rsidRDefault="00207598" w:rsidP="0020759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 w:val="22"/>
                <w:szCs w:val="22"/>
              </w:rPr>
            </w:pPr>
            <w:r w:rsidRPr="00207598">
              <w:rPr>
                <w:rFonts w:asciiTheme="majorHAnsi" w:hAnsiTheme="majorHAnsi"/>
                <w:sz w:val="22"/>
                <w:szCs w:val="22"/>
              </w:rPr>
              <w:t>Fast Lerner</w:t>
            </w:r>
          </w:p>
          <w:p w14:paraId="41C04A2E" w14:textId="77777777" w:rsidR="00207598" w:rsidRPr="00B76202" w:rsidRDefault="00207598" w:rsidP="00207598">
            <w:pPr>
              <w:pStyle w:val="ListParagraph"/>
              <w:numPr>
                <w:ilvl w:val="0"/>
                <w:numId w:val="13"/>
              </w:numPr>
            </w:pPr>
            <w:r w:rsidRPr="00207598">
              <w:rPr>
                <w:rFonts w:asciiTheme="majorHAnsi" w:hAnsiTheme="majorHAnsi"/>
                <w:sz w:val="22"/>
                <w:szCs w:val="22"/>
              </w:rPr>
              <w:t>Ability to Work Under Pressure</w:t>
            </w:r>
          </w:p>
          <w:p w14:paraId="3C3903C6" w14:textId="77777777" w:rsidR="00B76202" w:rsidRDefault="00B76202" w:rsidP="00B76202"/>
          <w:p w14:paraId="725299FE" w14:textId="1224536E" w:rsidR="00B76202" w:rsidRDefault="00B76202" w:rsidP="00B76202">
            <w:pPr>
              <w:pStyle w:val="Heading1"/>
              <w:rPr>
                <w:b/>
                <w:bCs/>
              </w:rPr>
            </w:pPr>
            <w:r>
              <w:rPr>
                <w:b/>
                <w:bCs/>
              </w:rPr>
              <w:t>training</w:t>
            </w:r>
          </w:p>
          <w:p w14:paraId="3325C94B" w14:textId="74A09430" w:rsidR="00B76202" w:rsidRPr="00B76202" w:rsidRDefault="00B76202" w:rsidP="00B76202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2"/>
                <w:szCs w:val="22"/>
              </w:rPr>
            </w:pPr>
            <w:r w:rsidRPr="00B76202">
              <w:rPr>
                <w:rFonts w:asciiTheme="majorHAnsi" w:hAnsiTheme="majorHAnsi"/>
                <w:sz w:val="22"/>
                <w:szCs w:val="22"/>
              </w:rPr>
              <w:t xml:space="preserve">Worked as trainee on Web Development Models May,2019 – </w:t>
            </w:r>
            <w:r w:rsidRPr="00B76202">
              <w:rPr>
                <w:rFonts w:asciiTheme="majorHAnsi" w:hAnsiTheme="majorHAnsi"/>
                <w:sz w:val="22"/>
                <w:szCs w:val="22"/>
              </w:rPr>
              <w:t>July</w:t>
            </w:r>
            <w:r w:rsidRPr="00B76202">
              <w:rPr>
                <w:rFonts w:asciiTheme="majorHAnsi" w:hAnsiTheme="majorHAnsi"/>
                <w:sz w:val="22"/>
                <w:szCs w:val="22"/>
              </w:rPr>
              <w:t>,2019</w:t>
            </w:r>
          </w:p>
          <w:p w14:paraId="64CD6C0A" w14:textId="7C02F693" w:rsidR="00B76202" w:rsidRPr="00B76202" w:rsidRDefault="00B76202" w:rsidP="00B76202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2"/>
                <w:szCs w:val="22"/>
              </w:rPr>
            </w:pPr>
            <w:r w:rsidRPr="00B76202">
              <w:rPr>
                <w:rFonts w:asciiTheme="majorHAnsi" w:hAnsiTheme="majorHAnsi"/>
                <w:sz w:val="22"/>
                <w:szCs w:val="22"/>
              </w:rPr>
              <w:t xml:space="preserve">Working as a Frontend </w:t>
            </w:r>
            <w:r w:rsidRPr="00B76202">
              <w:rPr>
                <w:rFonts w:asciiTheme="majorHAnsi" w:hAnsiTheme="majorHAnsi"/>
                <w:sz w:val="22"/>
                <w:szCs w:val="22"/>
              </w:rPr>
              <w:t>developer (</w:t>
            </w:r>
            <w:r w:rsidRPr="00B76202">
              <w:rPr>
                <w:rFonts w:asciiTheme="majorHAnsi" w:hAnsiTheme="majorHAnsi"/>
                <w:sz w:val="22"/>
                <w:szCs w:val="22"/>
              </w:rPr>
              <w:t>November 2020 - till now)</w:t>
            </w:r>
          </w:p>
          <w:p w14:paraId="43300578" w14:textId="77777777" w:rsidR="00B76202" w:rsidRDefault="00B76202" w:rsidP="00B76202"/>
          <w:p w14:paraId="43ADE8DB" w14:textId="7EEF7387" w:rsidR="0079343C" w:rsidRPr="00207598" w:rsidRDefault="0079343C" w:rsidP="00B76202"/>
        </w:tc>
        <w:tc>
          <w:tcPr>
            <w:tcW w:w="20" w:type="dxa"/>
            <w:tcBorders>
              <w:left w:val="single" w:sz="4" w:space="0" w:color="D9D9D9" w:themeColor="background1" w:themeShade="D9"/>
            </w:tcBorders>
          </w:tcPr>
          <w:p w14:paraId="01CAEE28" w14:textId="77777777" w:rsidR="00144072" w:rsidRPr="00997E86" w:rsidRDefault="00144072" w:rsidP="009A0FAB">
            <w:pPr>
              <w:pStyle w:val="Heading1"/>
            </w:pPr>
          </w:p>
        </w:tc>
        <w:tc>
          <w:tcPr>
            <w:tcW w:w="6669" w:type="dxa"/>
            <w:gridSpan w:val="2"/>
          </w:tcPr>
          <w:sdt>
            <w:sdtPr>
              <w:id w:val="1219327004"/>
              <w:placeholder>
                <w:docPart w:val="6BD803B90E414DB38B9B1525B2BF831F"/>
              </w:placeholder>
              <w:temporary/>
              <w:showingPlcHdr/>
              <w15:appearance w15:val="hidden"/>
            </w:sdtPr>
            <w:sdtContent>
              <w:p w14:paraId="611F2AC7" w14:textId="4243132F" w:rsidR="00144072" w:rsidRPr="005F4644" w:rsidRDefault="005F4644" w:rsidP="00144072">
                <w:pPr>
                  <w:pStyle w:val="Heading1"/>
                  <w:rPr>
                    <w:rFonts w:eastAsiaTheme="minorHAnsi" w:cstheme="minorBidi"/>
                    <w:caps w:val="0"/>
                    <w:color w:val="262626" w:themeColor="text1" w:themeTint="D9"/>
                    <w:spacing w:val="0"/>
                    <w:sz w:val="18"/>
                    <w:szCs w:val="18"/>
                  </w:rPr>
                </w:pPr>
                <w:r w:rsidRPr="00207598">
                  <w:rPr>
                    <w:b/>
                    <w:bCs/>
                  </w:rPr>
                  <w:t>Experience</w:t>
                </w:r>
              </w:p>
            </w:sdtContent>
          </w:sdt>
          <w:p w14:paraId="03B9019F" w14:textId="58AFF2E5" w:rsidR="00552F9B" w:rsidRDefault="00B76202" w:rsidP="00552F9B">
            <w:pPr>
              <w:pStyle w:val="Heading3"/>
            </w:pPr>
            <w:r>
              <w:t>FRONT-END DEVELPOER</w:t>
            </w:r>
            <w:r w:rsidR="00EB2B26">
              <w:t xml:space="preserve"> (NOVEMBER  </w:t>
            </w:r>
            <w:r w:rsidR="00EB2B26" w:rsidRPr="00EB2B26">
              <w:rPr>
                <w:sz w:val="32"/>
                <w:szCs w:val="32"/>
              </w:rPr>
              <w:t>2020</w:t>
            </w:r>
            <w:r w:rsidR="00EB2B26">
              <w:t xml:space="preserve"> – TILL NOW)</w:t>
            </w:r>
          </w:p>
          <w:p w14:paraId="5966F52F" w14:textId="2243C240" w:rsidR="00E42F60" w:rsidRDefault="00B76202" w:rsidP="005F4644">
            <w:pPr>
              <w:pStyle w:val="Heading5"/>
              <w:rPr>
                <w:i w:val="0"/>
                <w:iCs/>
                <w:sz w:val="22"/>
                <w:szCs w:val="22"/>
              </w:rPr>
            </w:pPr>
            <w:r w:rsidRPr="00E42F60">
              <w:rPr>
                <w:i w:val="0"/>
                <w:iCs/>
                <w:sz w:val="22"/>
                <w:szCs w:val="22"/>
              </w:rPr>
              <w:t>I</w:t>
            </w:r>
            <w:r w:rsidR="00EB2B26" w:rsidRPr="00E42F60">
              <w:rPr>
                <w:i w:val="0"/>
                <w:iCs/>
                <w:sz w:val="22"/>
                <w:szCs w:val="22"/>
              </w:rPr>
              <w:t>3</w:t>
            </w:r>
            <w:r w:rsidRPr="00E42F60">
              <w:rPr>
                <w:i w:val="0"/>
                <w:iCs/>
                <w:sz w:val="22"/>
                <w:szCs w:val="22"/>
              </w:rPr>
              <w:t>T</w:t>
            </w:r>
            <w:r w:rsidR="00EB2B26" w:rsidRPr="00E42F60">
              <w:rPr>
                <w:i w:val="0"/>
                <w:iCs/>
                <w:sz w:val="22"/>
                <w:szCs w:val="22"/>
              </w:rPr>
              <w:t>ECHS | JAIPUR</w:t>
            </w:r>
          </w:p>
          <w:p w14:paraId="1C7FD25D" w14:textId="3B38894A" w:rsidR="005F4644" w:rsidRDefault="005F4644" w:rsidP="005F4644">
            <w:pPr>
              <w:pStyle w:val="Heading1"/>
              <w:rPr>
                <w:b/>
                <w:bCs/>
              </w:rPr>
            </w:pPr>
            <w:r w:rsidRPr="0044698D">
              <w:rPr>
                <w:b/>
                <w:bCs/>
              </w:rPr>
              <w:t>projects</w:t>
            </w:r>
          </w:p>
          <w:p w14:paraId="6C02C20A" w14:textId="77777777" w:rsidR="0025249C" w:rsidRDefault="0044698D" w:rsidP="0025249C">
            <w:pPr>
              <w:spacing w:line="240" w:lineRule="auto"/>
              <w:rPr>
                <w:sz w:val="20"/>
                <w:szCs w:val="20"/>
              </w:rPr>
            </w:pPr>
            <w:hyperlink r:id="rId26" w:history="1">
              <w:r w:rsidRPr="0025249C">
                <w:rPr>
                  <w:rStyle w:val="Hyperlink"/>
                  <w:sz w:val="20"/>
                  <w:szCs w:val="20"/>
                </w:rPr>
                <w:t>https://adetiq.co.uk/</w:t>
              </w:r>
            </w:hyperlink>
            <w:r w:rsidRPr="0025249C">
              <w:rPr>
                <w:sz w:val="20"/>
                <w:szCs w:val="20"/>
              </w:rPr>
              <w:t xml:space="preserve">           </w:t>
            </w:r>
          </w:p>
          <w:p w14:paraId="083CDA8B" w14:textId="77777777" w:rsidR="0025249C" w:rsidRDefault="0025249C" w:rsidP="0025249C">
            <w:pPr>
              <w:spacing w:line="240" w:lineRule="auto"/>
              <w:rPr>
                <w:sz w:val="20"/>
                <w:szCs w:val="20"/>
              </w:rPr>
            </w:pPr>
            <w:hyperlink r:id="rId27" w:history="1">
              <w:r w:rsidRPr="00FD0AD4">
                <w:rPr>
                  <w:rStyle w:val="Hyperlink"/>
                  <w:sz w:val="20"/>
                  <w:szCs w:val="20"/>
                </w:rPr>
                <w:t>https://velocitymsc.com/</w:t>
              </w:r>
            </w:hyperlink>
            <w:r w:rsidR="0044698D" w:rsidRPr="0025249C">
              <w:rPr>
                <w:sz w:val="20"/>
                <w:szCs w:val="20"/>
              </w:rPr>
              <w:t xml:space="preserve">  </w:t>
            </w:r>
          </w:p>
          <w:p w14:paraId="1FFA214E" w14:textId="5DCEDF90" w:rsidR="0044698D" w:rsidRPr="0025249C" w:rsidRDefault="0025249C" w:rsidP="0025249C">
            <w:pPr>
              <w:spacing w:line="240" w:lineRule="auto"/>
              <w:rPr>
                <w:sz w:val="20"/>
                <w:szCs w:val="20"/>
              </w:rPr>
            </w:pPr>
            <w:hyperlink r:id="rId28" w:history="1">
              <w:r w:rsidRPr="00FD0AD4">
                <w:rPr>
                  <w:rStyle w:val="Hyperlink"/>
                  <w:sz w:val="20"/>
                  <w:szCs w:val="20"/>
                </w:rPr>
                <w:t>http://staff.allstar-aircon.co.uk/</w:t>
              </w:r>
            </w:hyperlink>
          </w:p>
          <w:p w14:paraId="071F4634" w14:textId="3C63345C" w:rsidR="0044698D" w:rsidRPr="0025249C" w:rsidRDefault="0025249C" w:rsidP="0025249C">
            <w:pPr>
              <w:spacing w:line="240" w:lineRule="auto"/>
              <w:rPr>
                <w:sz w:val="20"/>
                <w:szCs w:val="20"/>
              </w:rPr>
            </w:pPr>
            <w:hyperlink r:id="rId29" w:history="1">
              <w:r w:rsidRPr="0025249C">
                <w:rPr>
                  <w:rStyle w:val="Hyperlink"/>
                  <w:sz w:val="20"/>
                  <w:szCs w:val="20"/>
                </w:rPr>
                <w:t>https://www.the-beststore.com/en/</w:t>
              </w:r>
            </w:hyperlink>
            <w:r w:rsidRPr="0025249C">
              <w:rPr>
                <w:sz w:val="20"/>
                <w:szCs w:val="20"/>
              </w:rPr>
              <w:t xml:space="preserve">                                         </w:t>
            </w:r>
            <w:r w:rsidR="0044698D" w:rsidRPr="0025249C">
              <w:rPr>
                <w:sz w:val="20"/>
                <w:szCs w:val="20"/>
              </w:rPr>
              <w:t>https://www.ruislipblinds.co.uk/</w:t>
            </w:r>
          </w:p>
          <w:p w14:paraId="174DF09E" w14:textId="77777777" w:rsidR="0025249C" w:rsidRDefault="0025249C" w:rsidP="0025249C">
            <w:pPr>
              <w:spacing w:line="240" w:lineRule="auto"/>
              <w:rPr>
                <w:sz w:val="20"/>
                <w:szCs w:val="20"/>
              </w:rPr>
            </w:pPr>
            <w:hyperlink r:id="rId30" w:history="1">
              <w:r w:rsidRPr="0025249C">
                <w:rPr>
                  <w:rStyle w:val="Hyperlink"/>
                  <w:sz w:val="20"/>
                  <w:szCs w:val="20"/>
                </w:rPr>
                <w:t>https://www.castlelake.com/</w:t>
              </w:r>
            </w:hyperlink>
            <w:r w:rsidRPr="0025249C">
              <w:rPr>
                <w:sz w:val="20"/>
                <w:szCs w:val="20"/>
              </w:rPr>
              <w:t xml:space="preserve">              </w:t>
            </w:r>
          </w:p>
          <w:p w14:paraId="650C5D5A" w14:textId="2414AD46" w:rsidR="0044698D" w:rsidRPr="0025249C" w:rsidRDefault="0044698D" w:rsidP="0025249C">
            <w:pPr>
              <w:spacing w:line="240" w:lineRule="auto"/>
              <w:rPr>
                <w:sz w:val="20"/>
                <w:szCs w:val="20"/>
              </w:rPr>
            </w:pPr>
            <w:r w:rsidRPr="0025249C">
              <w:rPr>
                <w:sz w:val="20"/>
                <w:szCs w:val="20"/>
              </w:rPr>
              <w:t>https://www.deeplogix.tech/newdpsite/</w:t>
            </w:r>
          </w:p>
          <w:p w14:paraId="3A60F393" w14:textId="6B2ADB4C" w:rsidR="0044698D" w:rsidRPr="0025249C" w:rsidRDefault="0025249C" w:rsidP="0025249C">
            <w:pPr>
              <w:spacing w:line="240" w:lineRule="auto"/>
              <w:rPr>
                <w:sz w:val="20"/>
                <w:szCs w:val="20"/>
              </w:rPr>
            </w:pPr>
            <w:hyperlink r:id="rId31" w:history="1">
              <w:r w:rsidRPr="0025249C">
                <w:rPr>
                  <w:rStyle w:val="Hyperlink"/>
                  <w:sz w:val="20"/>
                  <w:szCs w:val="20"/>
                </w:rPr>
                <w:t>https://www.cycysbakeshop.co.uk/</w:t>
              </w:r>
            </w:hyperlink>
            <w:r w:rsidRPr="0025249C">
              <w:rPr>
                <w:sz w:val="20"/>
                <w:szCs w:val="20"/>
              </w:rPr>
              <w:t xml:space="preserve">                 </w:t>
            </w:r>
            <w:r w:rsidR="0044698D" w:rsidRPr="0025249C">
              <w:rPr>
                <w:sz w:val="20"/>
                <w:szCs w:val="20"/>
              </w:rPr>
              <w:t>http://techspidies.com/michelehellerdesign/</w:t>
            </w:r>
          </w:p>
          <w:p w14:paraId="5AECE159" w14:textId="4F5EF388" w:rsidR="0044698D" w:rsidRPr="0025249C" w:rsidRDefault="0025249C" w:rsidP="0025249C">
            <w:pPr>
              <w:spacing w:line="240" w:lineRule="auto"/>
              <w:rPr>
                <w:sz w:val="20"/>
                <w:szCs w:val="20"/>
              </w:rPr>
            </w:pPr>
            <w:hyperlink r:id="rId32" w:history="1">
              <w:r w:rsidRPr="0025249C">
                <w:rPr>
                  <w:rStyle w:val="Hyperlink"/>
                  <w:sz w:val="20"/>
                  <w:szCs w:val="20"/>
                </w:rPr>
                <w:t>http://techspidies.com/energywatchnews/</w:t>
              </w:r>
            </w:hyperlink>
            <w:r w:rsidRPr="0025249C">
              <w:rPr>
                <w:sz w:val="20"/>
                <w:szCs w:val="20"/>
              </w:rPr>
              <w:t xml:space="preserve">                             </w:t>
            </w:r>
            <w:r w:rsidR="0044698D" w:rsidRPr="0025249C">
              <w:rPr>
                <w:sz w:val="20"/>
                <w:szCs w:val="20"/>
              </w:rPr>
              <w:t>https://felicitysteadman.co.uk/</w:t>
            </w:r>
          </w:p>
          <w:p w14:paraId="51A8E8D5" w14:textId="77777777" w:rsidR="0025249C" w:rsidRPr="0025249C" w:rsidRDefault="0025249C" w:rsidP="0025249C">
            <w:pPr>
              <w:spacing w:line="240" w:lineRule="auto"/>
              <w:rPr>
                <w:sz w:val="20"/>
                <w:szCs w:val="20"/>
              </w:rPr>
            </w:pPr>
            <w:hyperlink r:id="rId33" w:history="1">
              <w:r w:rsidRPr="0025249C">
                <w:rPr>
                  <w:rStyle w:val="Hyperlink"/>
                  <w:sz w:val="20"/>
                  <w:szCs w:val="20"/>
                </w:rPr>
                <w:t>http://techspidies.com/align/workplace-mediation/</w:t>
              </w:r>
            </w:hyperlink>
            <w:r w:rsidRPr="0025249C">
              <w:rPr>
                <w:sz w:val="20"/>
                <w:szCs w:val="20"/>
              </w:rPr>
              <w:t xml:space="preserve">   </w:t>
            </w:r>
          </w:p>
          <w:p w14:paraId="1D562F59" w14:textId="77777777" w:rsidR="0025249C" w:rsidRPr="0025249C" w:rsidRDefault="0025249C" w:rsidP="0025249C">
            <w:pPr>
              <w:spacing w:line="240" w:lineRule="auto"/>
              <w:rPr>
                <w:sz w:val="20"/>
                <w:szCs w:val="20"/>
              </w:rPr>
            </w:pPr>
            <w:hyperlink r:id="rId34" w:history="1">
              <w:r w:rsidRPr="0025249C">
                <w:rPr>
                  <w:rStyle w:val="Hyperlink"/>
                  <w:sz w:val="20"/>
                  <w:szCs w:val="20"/>
                </w:rPr>
                <w:t>https://www.commonconfidential.com/</w:t>
              </w:r>
            </w:hyperlink>
            <w:r w:rsidRPr="0025249C">
              <w:rPr>
                <w:sz w:val="20"/>
                <w:szCs w:val="20"/>
              </w:rPr>
              <w:t xml:space="preserve">                                                     </w:t>
            </w:r>
            <w:hyperlink r:id="rId35" w:history="1">
              <w:r w:rsidRPr="0025249C">
                <w:rPr>
                  <w:rStyle w:val="Hyperlink"/>
                  <w:sz w:val="20"/>
                  <w:szCs w:val="20"/>
                </w:rPr>
                <w:t>https://venetotech.it/</w:t>
              </w:r>
            </w:hyperlink>
            <w:r w:rsidRPr="0025249C">
              <w:rPr>
                <w:sz w:val="20"/>
                <w:szCs w:val="20"/>
              </w:rPr>
              <w:t xml:space="preserve"> </w:t>
            </w:r>
          </w:p>
          <w:p w14:paraId="63A3A8A8" w14:textId="77777777" w:rsidR="0025249C" w:rsidRDefault="0025249C" w:rsidP="0025249C">
            <w:pPr>
              <w:spacing w:line="240" w:lineRule="auto"/>
              <w:rPr>
                <w:sz w:val="20"/>
                <w:szCs w:val="20"/>
              </w:rPr>
            </w:pPr>
            <w:hyperlink r:id="rId36" w:history="1">
              <w:r w:rsidRPr="0025249C">
                <w:rPr>
                  <w:rStyle w:val="Hyperlink"/>
                  <w:sz w:val="20"/>
                  <w:szCs w:val="20"/>
                </w:rPr>
                <w:t>https://www.kmmonline.com/</w:t>
              </w:r>
            </w:hyperlink>
            <w:r w:rsidRPr="0025249C">
              <w:rPr>
                <w:sz w:val="20"/>
                <w:szCs w:val="20"/>
              </w:rPr>
              <w:t xml:space="preserve">   </w:t>
            </w:r>
          </w:p>
          <w:p w14:paraId="7F8F493E" w14:textId="77777777" w:rsidR="0025249C" w:rsidRDefault="0025249C" w:rsidP="0025249C">
            <w:pPr>
              <w:spacing w:line="240" w:lineRule="auto"/>
              <w:rPr>
                <w:sz w:val="20"/>
                <w:szCs w:val="20"/>
              </w:rPr>
            </w:pPr>
            <w:r w:rsidRPr="0025249C">
              <w:rPr>
                <w:sz w:val="20"/>
                <w:szCs w:val="20"/>
              </w:rPr>
              <w:t xml:space="preserve"> </w:t>
            </w:r>
            <w:hyperlink r:id="rId37" w:history="1">
              <w:r w:rsidRPr="0025249C">
                <w:rPr>
                  <w:rStyle w:val="Hyperlink"/>
                  <w:sz w:val="20"/>
                  <w:szCs w:val="20"/>
                </w:rPr>
                <w:t>http://uplogiks.co.uk/</w:t>
              </w:r>
            </w:hyperlink>
            <w:r w:rsidRPr="0025249C">
              <w:rPr>
                <w:sz w:val="20"/>
                <w:szCs w:val="20"/>
              </w:rPr>
              <w:t xml:space="preserve"> </w:t>
            </w:r>
          </w:p>
          <w:p w14:paraId="4817044C" w14:textId="77777777" w:rsidR="0025249C" w:rsidRDefault="0025249C" w:rsidP="0025249C">
            <w:pPr>
              <w:spacing w:line="240" w:lineRule="auto"/>
              <w:rPr>
                <w:sz w:val="20"/>
                <w:szCs w:val="20"/>
              </w:rPr>
            </w:pPr>
            <w:hyperlink r:id="rId38" w:history="1">
              <w:r w:rsidRPr="00FD0AD4">
                <w:rPr>
                  <w:rStyle w:val="Hyperlink"/>
                  <w:sz w:val="20"/>
                  <w:szCs w:val="20"/>
                </w:rPr>
                <w:t>http://guiltypleasures.byethost24.com/</w:t>
              </w:r>
            </w:hyperlink>
            <w:r w:rsidRPr="0025249C">
              <w:rPr>
                <w:sz w:val="20"/>
                <w:szCs w:val="20"/>
              </w:rPr>
              <w:t xml:space="preserve">  </w:t>
            </w:r>
          </w:p>
          <w:p w14:paraId="4B4797E9" w14:textId="77777777" w:rsidR="0025249C" w:rsidRDefault="0025249C" w:rsidP="0025249C">
            <w:pPr>
              <w:spacing w:line="240" w:lineRule="auto"/>
              <w:rPr>
                <w:sz w:val="20"/>
                <w:szCs w:val="20"/>
              </w:rPr>
            </w:pPr>
            <w:hyperlink r:id="rId39" w:history="1">
              <w:r w:rsidRPr="00FD0AD4">
                <w:rPr>
                  <w:rStyle w:val="Hyperlink"/>
                  <w:sz w:val="20"/>
                  <w:szCs w:val="20"/>
                </w:rPr>
                <w:t>https://hsrevolution.com/</w:t>
              </w:r>
            </w:hyperlink>
            <w:r w:rsidRPr="0025249C">
              <w:rPr>
                <w:sz w:val="20"/>
                <w:szCs w:val="20"/>
              </w:rPr>
              <w:t xml:space="preserve"> </w:t>
            </w:r>
          </w:p>
          <w:p w14:paraId="6CCB7847" w14:textId="77777777" w:rsidR="0025249C" w:rsidRDefault="0025249C" w:rsidP="0025249C">
            <w:pPr>
              <w:spacing w:line="240" w:lineRule="auto"/>
              <w:rPr>
                <w:sz w:val="20"/>
                <w:szCs w:val="20"/>
              </w:rPr>
            </w:pPr>
            <w:hyperlink r:id="rId40" w:history="1">
              <w:r w:rsidRPr="00FD0AD4">
                <w:rPr>
                  <w:rStyle w:val="Hyperlink"/>
                  <w:sz w:val="20"/>
                  <w:szCs w:val="20"/>
                </w:rPr>
                <w:t>https://www.threealps.com/</w:t>
              </w:r>
            </w:hyperlink>
            <w:r w:rsidRPr="0025249C">
              <w:rPr>
                <w:sz w:val="20"/>
                <w:szCs w:val="20"/>
              </w:rPr>
              <w:t xml:space="preserve">         </w:t>
            </w:r>
          </w:p>
          <w:p w14:paraId="7417A2B7" w14:textId="77777777" w:rsidR="0025249C" w:rsidRDefault="0025249C" w:rsidP="0025249C">
            <w:pPr>
              <w:spacing w:line="240" w:lineRule="auto"/>
              <w:rPr>
                <w:sz w:val="20"/>
                <w:szCs w:val="20"/>
              </w:rPr>
            </w:pPr>
            <w:hyperlink r:id="rId41" w:history="1">
              <w:r w:rsidRPr="00FD0AD4">
                <w:rPr>
                  <w:rStyle w:val="Hyperlink"/>
                  <w:sz w:val="20"/>
                  <w:szCs w:val="20"/>
                </w:rPr>
                <w:t>https://www.alignmediation.co.uk/</w:t>
              </w:r>
            </w:hyperlink>
            <w:r w:rsidRPr="0025249C">
              <w:rPr>
                <w:sz w:val="20"/>
                <w:szCs w:val="20"/>
              </w:rPr>
              <w:t xml:space="preserve"> </w:t>
            </w:r>
          </w:p>
          <w:p w14:paraId="3065AB41" w14:textId="77777777" w:rsidR="0025249C" w:rsidRDefault="0025249C" w:rsidP="0025249C">
            <w:pPr>
              <w:spacing w:line="240" w:lineRule="auto"/>
              <w:rPr>
                <w:sz w:val="20"/>
                <w:szCs w:val="20"/>
              </w:rPr>
            </w:pPr>
            <w:hyperlink r:id="rId42" w:history="1">
              <w:r w:rsidRPr="00FD0AD4">
                <w:rPr>
                  <w:rStyle w:val="Hyperlink"/>
                  <w:sz w:val="20"/>
                  <w:szCs w:val="20"/>
                </w:rPr>
                <w:t>http://techspidies.com/TVL/</w:t>
              </w:r>
            </w:hyperlink>
            <w:r w:rsidRPr="0025249C">
              <w:rPr>
                <w:sz w:val="20"/>
                <w:szCs w:val="20"/>
              </w:rPr>
              <w:t xml:space="preserve"> </w:t>
            </w:r>
          </w:p>
          <w:p w14:paraId="4B668FFB" w14:textId="77777777" w:rsidR="0025249C" w:rsidRDefault="0025249C" w:rsidP="0025249C">
            <w:pPr>
              <w:spacing w:line="240" w:lineRule="auto"/>
              <w:rPr>
                <w:sz w:val="20"/>
                <w:szCs w:val="20"/>
              </w:rPr>
            </w:pPr>
            <w:hyperlink r:id="rId43" w:history="1">
              <w:r w:rsidRPr="00FD0AD4">
                <w:rPr>
                  <w:rStyle w:val="Hyperlink"/>
                  <w:sz w:val="20"/>
                  <w:szCs w:val="20"/>
                </w:rPr>
                <w:t>http://techspidies.com/align/</w:t>
              </w:r>
            </w:hyperlink>
            <w:r w:rsidRPr="0025249C">
              <w:rPr>
                <w:sz w:val="20"/>
                <w:szCs w:val="20"/>
              </w:rPr>
              <w:t xml:space="preserve"> </w:t>
            </w:r>
          </w:p>
          <w:p w14:paraId="1C4F2724" w14:textId="07714EB8" w:rsidR="0044698D" w:rsidRPr="0025249C" w:rsidRDefault="0025249C" w:rsidP="0025249C">
            <w:pPr>
              <w:spacing w:line="240" w:lineRule="auto"/>
              <w:rPr>
                <w:sz w:val="20"/>
                <w:szCs w:val="20"/>
              </w:rPr>
            </w:pPr>
            <w:hyperlink r:id="rId44" w:history="1">
              <w:r w:rsidRPr="00FD0AD4">
                <w:rPr>
                  <w:rStyle w:val="Hyperlink"/>
                  <w:sz w:val="20"/>
                  <w:szCs w:val="20"/>
                </w:rPr>
                <w:t>https://kiwanja.life/</w:t>
              </w:r>
            </w:hyperlink>
          </w:p>
          <w:p w14:paraId="7924ED69" w14:textId="3010D4B5" w:rsidR="0044698D" w:rsidRPr="0025249C" w:rsidRDefault="0044698D" w:rsidP="0025249C">
            <w:pPr>
              <w:spacing w:line="240" w:lineRule="auto"/>
              <w:rPr>
                <w:sz w:val="20"/>
                <w:szCs w:val="20"/>
              </w:rPr>
            </w:pPr>
            <w:r w:rsidRPr="0025249C">
              <w:rPr>
                <w:sz w:val="20"/>
                <w:szCs w:val="20"/>
              </w:rPr>
              <w:t>http://techspidies.com/companiesdekho.com/</w:t>
            </w:r>
          </w:p>
          <w:p w14:paraId="4D59A926" w14:textId="77777777" w:rsidR="005F4644" w:rsidRPr="005F4644" w:rsidRDefault="005F4644" w:rsidP="005F4644"/>
          <w:p w14:paraId="530B3D7A" w14:textId="169FCE8D" w:rsidR="00EB2B26" w:rsidRPr="00EB2B26" w:rsidRDefault="00EB2B26" w:rsidP="00EB2B26">
            <w:pPr>
              <w:pStyle w:val="Heading1"/>
              <w:rPr>
                <w:b/>
                <w:bCs/>
              </w:rPr>
            </w:pPr>
            <w:r w:rsidRPr="00EB2B26">
              <w:rPr>
                <w:b/>
                <w:bCs/>
              </w:rPr>
              <w:t>education</w:t>
            </w:r>
          </w:p>
          <w:p w14:paraId="0BC3B5B7" w14:textId="59287485" w:rsidR="00EB2B26" w:rsidRPr="00E42F60" w:rsidRDefault="00EB2B26" w:rsidP="00EB2B26">
            <w:pPr>
              <w:rPr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E42F60">
              <w:rPr>
                <w:b/>
                <w:bCs/>
                <w:sz w:val="22"/>
                <w:szCs w:val="22"/>
              </w:rPr>
              <w:t>B.Tech</w:t>
            </w:r>
            <w:proofErr w:type="spellEnd"/>
            <w:proofErr w:type="gramEnd"/>
            <w:r w:rsidRPr="00E42F60">
              <w:rPr>
                <w:b/>
                <w:bCs/>
                <w:sz w:val="22"/>
                <w:szCs w:val="22"/>
              </w:rPr>
              <w:t xml:space="preserve"> </w:t>
            </w:r>
            <w:r w:rsidR="00E42F60" w:rsidRPr="00E42F60">
              <w:rPr>
                <w:b/>
                <w:bCs/>
                <w:sz w:val="22"/>
                <w:szCs w:val="22"/>
              </w:rPr>
              <w:t>– CSE – 65%</w:t>
            </w:r>
          </w:p>
          <w:p w14:paraId="000AF454" w14:textId="1736F5BF" w:rsidR="00E42F60" w:rsidRPr="00E42F60" w:rsidRDefault="00E42F60" w:rsidP="00EB2B26">
            <w:pPr>
              <w:rPr>
                <w:sz w:val="22"/>
                <w:szCs w:val="22"/>
              </w:rPr>
            </w:pPr>
            <w:r w:rsidRPr="00E42F60">
              <w:rPr>
                <w:sz w:val="22"/>
                <w:szCs w:val="22"/>
              </w:rPr>
              <w:t>Global Institute of Technology, Jaipur | 2016-2020</w:t>
            </w:r>
          </w:p>
          <w:p w14:paraId="327E5AC2" w14:textId="3A742B00" w:rsidR="00E42F60" w:rsidRPr="00E42F60" w:rsidRDefault="00E42F60" w:rsidP="00EB2B26">
            <w:pPr>
              <w:rPr>
                <w:b/>
                <w:bCs/>
                <w:sz w:val="22"/>
                <w:szCs w:val="22"/>
              </w:rPr>
            </w:pPr>
            <w:r w:rsidRPr="00E42F60">
              <w:rPr>
                <w:b/>
                <w:bCs/>
                <w:sz w:val="22"/>
                <w:szCs w:val="22"/>
              </w:rPr>
              <w:t>Intermediate – R.B.S.E. – 60.60%</w:t>
            </w:r>
          </w:p>
          <w:p w14:paraId="15A2643D" w14:textId="55D64029" w:rsidR="00E42F60" w:rsidRPr="00E42F60" w:rsidRDefault="00E42F60" w:rsidP="00EB2B26">
            <w:pPr>
              <w:rPr>
                <w:sz w:val="22"/>
                <w:szCs w:val="22"/>
              </w:rPr>
            </w:pPr>
            <w:r w:rsidRPr="00E42F60">
              <w:rPr>
                <w:sz w:val="22"/>
                <w:szCs w:val="22"/>
              </w:rPr>
              <w:t>Anand Public Senior Secondary School | 2016</w:t>
            </w:r>
          </w:p>
          <w:p w14:paraId="1768396B" w14:textId="78DC9583" w:rsidR="00E42F60" w:rsidRPr="00E42F60" w:rsidRDefault="00E42F60" w:rsidP="00EB2B26">
            <w:pPr>
              <w:rPr>
                <w:b/>
                <w:bCs/>
                <w:sz w:val="22"/>
                <w:szCs w:val="22"/>
              </w:rPr>
            </w:pPr>
            <w:r w:rsidRPr="00E42F60">
              <w:rPr>
                <w:b/>
                <w:bCs/>
                <w:sz w:val="22"/>
                <w:szCs w:val="22"/>
              </w:rPr>
              <w:lastRenderedPageBreak/>
              <w:t>M</w:t>
            </w:r>
            <w:r w:rsidRPr="00E42F60">
              <w:rPr>
                <w:b/>
                <w:bCs/>
                <w:sz w:val="22"/>
                <w:szCs w:val="22"/>
              </w:rPr>
              <w:t>atriculation</w:t>
            </w:r>
            <w:r w:rsidRPr="00E42F60">
              <w:rPr>
                <w:b/>
                <w:bCs/>
                <w:sz w:val="22"/>
                <w:szCs w:val="22"/>
              </w:rPr>
              <w:t xml:space="preserve"> – 74%</w:t>
            </w:r>
          </w:p>
          <w:p w14:paraId="3B7943FF" w14:textId="6EAE3607" w:rsidR="00E42F60" w:rsidRPr="00E42F60" w:rsidRDefault="00E42F60" w:rsidP="00EB2B26">
            <w:pPr>
              <w:rPr>
                <w:sz w:val="22"/>
                <w:szCs w:val="22"/>
              </w:rPr>
            </w:pPr>
            <w:r w:rsidRPr="00E42F60">
              <w:rPr>
                <w:sz w:val="22"/>
                <w:szCs w:val="22"/>
              </w:rPr>
              <w:t>Adarsh Vidya Mandir | 2014</w:t>
            </w:r>
          </w:p>
          <w:p w14:paraId="278CEEF7" w14:textId="028E8C19" w:rsidR="00A6425D" w:rsidRPr="006C2DFF" w:rsidRDefault="00A6425D" w:rsidP="00EB2B26">
            <w:pPr>
              <w:pStyle w:val="JobDescription"/>
            </w:pPr>
          </w:p>
        </w:tc>
      </w:tr>
    </w:tbl>
    <w:p w14:paraId="0BE6F6AF" w14:textId="77777777" w:rsidR="005A20B8" w:rsidRDefault="005A20B8"/>
    <w:sectPr w:rsidR="005A20B8" w:rsidSect="00C777FF">
      <w:headerReference w:type="default" r:id="rId45"/>
      <w:footerReference w:type="default" r:id="rId46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FD215" w14:textId="77777777" w:rsidR="004C1033" w:rsidRDefault="004C1033" w:rsidP="00B21D64">
      <w:pPr>
        <w:spacing w:after="0" w:line="240" w:lineRule="auto"/>
      </w:pPr>
      <w:r>
        <w:separator/>
      </w:r>
    </w:p>
  </w:endnote>
  <w:endnote w:type="continuationSeparator" w:id="0">
    <w:p w14:paraId="35E60386" w14:textId="77777777" w:rsidR="004C1033" w:rsidRDefault="004C1033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529DE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ECB338" wp14:editId="6AA4361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C66B56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397AC" w14:textId="77777777" w:rsidR="004C1033" w:rsidRDefault="004C1033" w:rsidP="00B21D64">
      <w:pPr>
        <w:spacing w:after="0" w:line="240" w:lineRule="auto"/>
      </w:pPr>
      <w:r>
        <w:separator/>
      </w:r>
    </w:p>
  </w:footnote>
  <w:footnote w:type="continuationSeparator" w:id="0">
    <w:p w14:paraId="232E374B" w14:textId="77777777" w:rsidR="004C1033" w:rsidRDefault="004C1033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EA66F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717BF27A" wp14:editId="3B1230F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99B34F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55130A"/>
    <w:multiLevelType w:val="hybridMultilevel"/>
    <w:tmpl w:val="4E6AA4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058FA"/>
    <w:multiLevelType w:val="hybridMultilevel"/>
    <w:tmpl w:val="4CB65A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E11887"/>
    <w:multiLevelType w:val="hybridMultilevel"/>
    <w:tmpl w:val="4BD0E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CF2105"/>
    <w:multiLevelType w:val="multilevel"/>
    <w:tmpl w:val="9D984FD2"/>
    <w:numStyleLink w:val="BullettedList"/>
  </w:abstractNum>
  <w:abstractNum w:abstractNumId="7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145F25"/>
    <w:multiLevelType w:val="hybridMultilevel"/>
    <w:tmpl w:val="B6320E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B466587"/>
    <w:multiLevelType w:val="hybridMultilevel"/>
    <w:tmpl w:val="690EDC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1B118BB"/>
    <w:multiLevelType w:val="hybridMultilevel"/>
    <w:tmpl w:val="056C81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5"/>
  </w:num>
  <w:num w:numId="5">
    <w:abstractNumId w:val="7"/>
  </w:num>
  <w:num w:numId="6">
    <w:abstractNumId w:val="13"/>
  </w:num>
  <w:num w:numId="7">
    <w:abstractNumId w:val="0"/>
  </w:num>
  <w:num w:numId="8">
    <w:abstractNumId w:val="2"/>
  </w:num>
  <w:num w:numId="9">
    <w:abstractNumId w:val="6"/>
  </w:num>
  <w:num w:numId="10">
    <w:abstractNumId w:val="4"/>
  </w:num>
  <w:num w:numId="11">
    <w:abstractNumId w:val="1"/>
  </w:num>
  <w:num w:numId="12">
    <w:abstractNumId w:val="3"/>
  </w:num>
  <w:num w:numId="13">
    <w:abstractNumId w:val="12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0F"/>
    <w:rsid w:val="000161E1"/>
    <w:rsid w:val="00021303"/>
    <w:rsid w:val="00107E81"/>
    <w:rsid w:val="0013649E"/>
    <w:rsid w:val="00144072"/>
    <w:rsid w:val="00207598"/>
    <w:rsid w:val="0021475C"/>
    <w:rsid w:val="0025249C"/>
    <w:rsid w:val="00270490"/>
    <w:rsid w:val="002D7CD5"/>
    <w:rsid w:val="002E246B"/>
    <w:rsid w:val="00327A9E"/>
    <w:rsid w:val="003C0BB5"/>
    <w:rsid w:val="004067B9"/>
    <w:rsid w:val="004103C0"/>
    <w:rsid w:val="0044698D"/>
    <w:rsid w:val="00452292"/>
    <w:rsid w:val="004865C2"/>
    <w:rsid w:val="004B4147"/>
    <w:rsid w:val="004C1033"/>
    <w:rsid w:val="00552F9B"/>
    <w:rsid w:val="005636A7"/>
    <w:rsid w:val="005A20B8"/>
    <w:rsid w:val="005B7DB3"/>
    <w:rsid w:val="005E4703"/>
    <w:rsid w:val="005F4644"/>
    <w:rsid w:val="0061400D"/>
    <w:rsid w:val="00621B5C"/>
    <w:rsid w:val="006C2DFF"/>
    <w:rsid w:val="007571B5"/>
    <w:rsid w:val="00766BF3"/>
    <w:rsid w:val="007772B1"/>
    <w:rsid w:val="0079343C"/>
    <w:rsid w:val="008424CE"/>
    <w:rsid w:val="00890F1A"/>
    <w:rsid w:val="008E2197"/>
    <w:rsid w:val="008F2E59"/>
    <w:rsid w:val="0097660F"/>
    <w:rsid w:val="00997E86"/>
    <w:rsid w:val="009A0FAB"/>
    <w:rsid w:val="009B7D45"/>
    <w:rsid w:val="00A21AF8"/>
    <w:rsid w:val="00A6425D"/>
    <w:rsid w:val="00A96376"/>
    <w:rsid w:val="00B03ED5"/>
    <w:rsid w:val="00B21D64"/>
    <w:rsid w:val="00B73E22"/>
    <w:rsid w:val="00B76202"/>
    <w:rsid w:val="00BB7CE4"/>
    <w:rsid w:val="00BC33C3"/>
    <w:rsid w:val="00BF0DAF"/>
    <w:rsid w:val="00C05345"/>
    <w:rsid w:val="00C344AA"/>
    <w:rsid w:val="00C37B1A"/>
    <w:rsid w:val="00C51890"/>
    <w:rsid w:val="00C777FF"/>
    <w:rsid w:val="00CD2FD2"/>
    <w:rsid w:val="00D12DFD"/>
    <w:rsid w:val="00D4355B"/>
    <w:rsid w:val="00D62B7E"/>
    <w:rsid w:val="00E42F60"/>
    <w:rsid w:val="00EB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C8A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2E246B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svg"/><Relationship Id="rId26" Type="http://schemas.openxmlformats.org/officeDocument/2006/relationships/hyperlink" Target="https://adetiq.co.uk/" TargetMode="External"/><Relationship Id="rId39" Type="http://schemas.openxmlformats.org/officeDocument/2006/relationships/hyperlink" Target="https://hsrevolution.com/" TargetMode="External"/><Relationship Id="rId21" Type="http://schemas.openxmlformats.org/officeDocument/2006/relationships/image" Target="media/image11.svg"/><Relationship Id="rId34" Type="http://schemas.openxmlformats.org/officeDocument/2006/relationships/hyperlink" Target="https://www.commonconfidential.com/" TargetMode="External"/><Relationship Id="rId42" Type="http://schemas.openxmlformats.org/officeDocument/2006/relationships/hyperlink" Target="http://techspidies.com/TVL/" TargetMode="External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mailto:Tarungohil80@gmail.com" TargetMode="External"/><Relationship Id="rId29" Type="http://schemas.openxmlformats.org/officeDocument/2006/relationships/hyperlink" Target="https://www.the-beststore.com/en/" TargetMode="External"/><Relationship Id="rId11" Type="http://schemas.openxmlformats.org/officeDocument/2006/relationships/image" Target="media/image2.svg"/><Relationship Id="rId24" Type="http://schemas.openxmlformats.org/officeDocument/2006/relationships/image" Target="media/image14.svg"/><Relationship Id="rId32" Type="http://schemas.openxmlformats.org/officeDocument/2006/relationships/hyperlink" Target="http://techspidies.com/energywatchnews/" TargetMode="External"/><Relationship Id="rId37" Type="http://schemas.openxmlformats.org/officeDocument/2006/relationships/hyperlink" Target="http://uplogiks.co.uk/" TargetMode="External"/><Relationship Id="rId40" Type="http://schemas.openxmlformats.org/officeDocument/2006/relationships/hyperlink" Target="https://www.threealps.com/" TargetMode="External"/><Relationship Id="rId45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://staff.allstar-aircon.co.uk/" TargetMode="External"/><Relationship Id="rId36" Type="http://schemas.openxmlformats.org/officeDocument/2006/relationships/hyperlink" Target="https://www.kmmonline.com/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yperlink" Target="https://www.cycysbakeshop.co.uk/" TargetMode="External"/><Relationship Id="rId44" Type="http://schemas.openxmlformats.org/officeDocument/2006/relationships/hyperlink" Target="https://kiwanja.lif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2.png"/><Relationship Id="rId27" Type="http://schemas.openxmlformats.org/officeDocument/2006/relationships/hyperlink" Target="https://velocitymsc.com/" TargetMode="External"/><Relationship Id="rId30" Type="http://schemas.openxmlformats.org/officeDocument/2006/relationships/hyperlink" Target="https://www.castlelake.com/" TargetMode="External"/><Relationship Id="rId35" Type="http://schemas.openxmlformats.org/officeDocument/2006/relationships/hyperlink" Target="https://venetotech.it/" TargetMode="External"/><Relationship Id="rId43" Type="http://schemas.openxmlformats.org/officeDocument/2006/relationships/hyperlink" Target="http://techspidies.com/align/" TargetMode="External"/><Relationship Id="rId48" Type="http://schemas.openxmlformats.org/officeDocument/2006/relationships/glossaryDocument" Target="glossary/document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://techspidies.com/align/workplace-mediation/" TargetMode="External"/><Relationship Id="rId38" Type="http://schemas.openxmlformats.org/officeDocument/2006/relationships/hyperlink" Target="http://guiltypleasures.byethost24.com/" TargetMode="External"/><Relationship Id="rId46" Type="http://schemas.openxmlformats.org/officeDocument/2006/relationships/footer" Target="footer1.xml"/><Relationship Id="rId20" Type="http://schemas.openxmlformats.org/officeDocument/2006/relationships/image" Target="media/image10.png"/><Relationship Id="rId41" Type="http://schemas.openxmlformats.org/officeDocument/2006/relationships/hyperlink" Target="https://www.alignmediation.co.uk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un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5740E440C446719F9C18960B082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59BEE-4117-44E1-A9EC-B42162B19981}"/>
      </w:docPartPr>
      <w:docPartBody>
        <w:p w:rsidR="00000000" w:rsidRDefault="00BE5D89">
          <w:pPr>
            <w:pStyle w:val="F65740E440C446719F9C18960B082EB9"/>
          </w:pPr>
          <w:r w:rsidRPr="007772B1">
            <w:t>ABOUT ME</w:t>
          </w:r>
        </w:p>
      </w:docPartBody>
    </w:docPart>
    <w:docPart>
      <w:docPartPr>
        <w:name w:val="B31F1BFC36B24E518F457DFCCC1BF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EF64C-117C-4847-B75F-5B6A261B6F2F}"/>
      </w:docPartPr>
      <w:docPartBody>
        <w:p w:rsidR="00000000" w:rsidRDefault="00492E53" w:rsidP="00492E53">
          <w:pPr>
            <w:pStyle w:val="B31F1BFC36B24E518F457DFCCC1BF122"/>
          </w:pPr>
          <w:r>
            <w:t>Skills</w:t>
          </w:r>
        </w:p>
      </w:docPartBody>
    </w:docPart>
    <w:docPart>
      <w:docPartPr>
        <w:name w:val="6BD803B90E414DB38B9B1525B2BF8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65C90-AE06-450C-A328-9D348783A49A}"/>
      </w:docPartPr>
      <w:docPartBody>
        <w:p w:rsidR="00000000" w:rsidRDefault="00492E53" w:rsidP="00492E53">
          <w:pPr>
            <w:pStyle w:val="6BD803B90E414DB38B9B1525B2BF831F"/>
          </w:pPr>
          <w:r>
            <w:t>Experience</w:t>
          </w:r>
        </w:p>
      </w:docPartBody>
    </w:docPart>
    <w:docPart>
      <w:docPartPr>
        <w:name w:val="AD4D4AE1B5524454925BD5E38F42F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4B737-879C-4A15-A0EE-08DCC878E2B5}"/>
      </w:docPartPr>
      <w:docPartBody>
        <w:p w:rsidR="00000000" w:rsidRDefault="00492E53" w:rsidP="00492E53">
          <w:pPr>
            <w:pStyle w:val="AD4D4AE1B5524454925BD5E38F42FB12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53"/>
    <w:rsid w:val="00492E53"/>
    <w:rsid w:val="00BE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1E5D4BFC27401DB95458D48F4A1470">
    <w:name w:val="441E5D4BFC27401DB95458D48F4A1470"/>
  </w:style>
  <w:style w:type="paragraph" w:customStyle="1" w:styleId="35D70871A9914FB892055FB83EA51F26">
    <w:name w:val="35D70871A9914FB892055FB83EA51F26"/>
  </w:style>
  <w:style w:type="paragraph" w:customStyle="1" w:styleId="E48E5C171AE844DFA5AA206113B96276">
    <w:name w:val="E48E5C171AE844DFA5AA206113B96276"/>
  </w:style>
  <w:style w:type="paragraph" w:customStyle="1" w:styleId="6DFA4488D87A47AA863B692B9B6643E0">
    <w:name w:val="6DFA4488D87A47AA863B692B9B6643E0"/>
  </w:style>
  <w:style w:type="paragraph" w:customStyle="1" w:styleId="F65740E440C446719F9C18960B082EB9">
    <w:name w:val="F65740E440C446719F9C18960B082EB9"/>
  </w:style>
  <w:style w:type="paragraph" w:customStyle="1" w:styleId="A176C88EB5DA48C88B93C81BCF5767FD">
    <w:name w:val="A176C88EB5DA48C88B93C81BCF5767FD"/>
  </w:style>
  <w:style w:type="paragraph" w:customStyle="1" w:styleId="0A136EB081DE4751A6AF70CF4FDE8C19">
    <w:name w:val="0A136EB081DE4751A6AF70CF4FDE8C19"/>
  </w:style>
  <w:style w:type="paragraph" w:customStyle="1" w:styleId="F71C764CAE7B4EFB9C641255C978B8D3">
    <w:name w:val="F71C764CAE7B4EFB9C641255C978B8D3"/>
  </w:style>
  <w:style w:type="paragraph" w:customStyle="1" w:styleId="28D0053149784572BA270543B422BACB">
    <w:name w:val="28D0053149784572BA270543B422BACB"/>
  </w:style>
  <w:style w:type="paragraph" w:customStyle="1" w:styleId="7395D1F35D13421F85BA00CC5AAE3E65">
    <w:name w:val="7395D1F35D13421F85BA00CC5AAE3E65"/>
  </w:style>
  <w:style w:type="paragraph" w:customStyle="1" w:styleId="DDB631E3BB00493FA0745E0CEF59FA3E">
    <w:name w:val="DDB631E3BB00493FA0745E0CEF59FA3E"/>
  </w:style>
  <w:style w:type="paragraph" w:customStyle="1" w:styleId="5681C408948D4AE6BA3807A4F2CC271A">
    <w:name w:val="5681C408948D4AE6BA3807A4F2CC271A"/>
  </w:style>
  <w:style w:type="paragraph" w:customStyle="1" w:styleId="D3760D8F808140FBB3803DA7D2F53AFF">
    <w:name w:val="D3760D8F808140FBB3803DA7D2F53AFF"/>
  </w:style>
  <w:style w:type="paragraph" w:customStyle="1" w:styleId="20406D57D0EA4FC69A10F5741A88FA6C">
    <w:name w:val="20406D57D0EA4FC69A10F5741A88FA6C"/>
  </w:style>
  <w:style w:type="paragraph" w:customStyle="1" w:styleId="ED13C1D7734447608339AD4A90BA7436">
    <w:name w:val="ED13C1D7734447608339AD4A90BA7436"/>
  </w:style>
  <w:style w:type="paragraph" w:customStyle="1" w:styleId="86FAA86F6E594874B77C11B6266535A4">
    <w:name w:val="86FAA86F6E594874B77C11B6266535A4"/>
  </w:style>
  <w:style w:type="paragraph" w:customStyle="1" w:styleId="8FE5495CBD5347A794F229D1B8FC934D">
    <w:name w:val="8FE5495CBD5347A794F229D1B8FC934D"/>
  </w:style>
  <w:style w:type="paragraph" w:customStyle="1" w:styleId="4A773EC328B34CA5856AAF7E4DDAFB2C">
    <w:name w:val="4A773EC328B34CA5856AAF7E4DDAFB2C"/>
  </w:style>
  <w:style w:type="paragraph" w:customStyle="1" w:styleId="896E02E910D2427F91975DD8F3E7296A">
    <w:name w:val="896E02E910D2427F91975DD8F3E7296A"/>
  </w:style>
  <w:style w:type="paragraph" w:customStyle="1" w:styleId="62C25847037848E1B2B09DF4462B52D1">
    <w:name w:val="62C25847037848E1B2B09DF4462B52D1"/>
  </w:style>
  <w:style w:type="paragraph" w:customStyle="1" w:styleId="406C3B3A73424053A8D5B15B8C8CDF79">
    <w:name w:val="406C3B3A73424053A8D5B15B8C8CDF79"/>
  </w:style>
  <w:style w:type="paragraph" w:customStyle="1" w:styleId="7865FF1428354AA9AE75F281B8D2CCA3">
    <w:name w:val="7865FF1428354AA9AE75F281B8D2CCA3"/>
  </w:style>
  <w:style w:type="paragraph" w:customStyle="1" w:styleId="41DEC22D519B4A9889B41AC308145A13">
    <w:name w:val="41DEC22D519B4A9889B41AC308145A13"/>
  </w:style>
  <w:style w:type="paragraph" w:customStyle="1" w:styleId="EE15572223A94A4B8109A772ADBB3AED">
    <w:name w:val="EE15572223A94A4B8109A772ADBB3AED"/>
  </w:style>
  <w:style w:type="paragraph" w:customStyle="1" w:styleId="38ADF3AB4A16492B99236D8FAEA273A2">
    <w:name w:val="38ADF3AB4A16492B99236D8FAEA273A2"/>
  </w:style>
  <w:style w:type="paragraph" w:customStyle="1" w:styleId="49C1EDBC5D8C436EAC13472C9184EA22">
    <w:name w:val="49C1EDBC5D8C436EAC13472C9184EA22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  <w:lang w:val="en-US" w:eastAsia="en-US" w:bidi="ar-SA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  <w:lang w:val="en-US" w:eastAsia="en-US" w:bidi="ar-SA"/>
    </w:rPr>
  </w:style>
  <w:style w:type="paragraph" w:customStyle="1" w:styleId="ED4FBF6ACF924A9F86E8DD6EA184F5F3">
    <w:name w:val="ED4FBF6ACF924A9F86E8DD6EA184F5F3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 w:bidi="ar-SA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46B0026CE52443EB8EDEA8BAC43E28E9">
    <w:name w:val="46B0026CE52443EB8EDEA8BAC43E28E9"/>
  </w:style>
  <w:style w:type="paragraph" w:customStyle="1" w:styleId="B739CB1B1C214104A3621DD520A24758">
    <w:name w:val="B739CB1B1C214104A3621DD520A24758"/>
  </w:style>
  <w:style w:type="paragraph" w:customStyle="1" w:styleId="5964A7F0C6284EBC8C8CABC8ED637B9E">
    <w:name w:val="5964A7F0C6284EBC8C8CABC8ED637B9E"/>
  </w:style>
  <w:style w:type="paragraph" w:customStyle="1" w:styleId="AF56130FDFBF4F9B8048B41537FEE222">
    <w:name w:val="AF56130FDFBF4F9B8048B41537FEE222"/>
  </w:style>
  <w:style w:type="paragraph" w:customStyle="1" w:styleId="228C100E5BCD403B8E030FD5B01409D8">
    <w:name w:val="228C100E5BCD403B8E030FD5B01409D8"/>
  </w:style>
  <w:style w:type="paragraph" w:customStyle="1" w:styleId="350EF9593EA943038EB3826209497A4C">
    <w:name w:val="350EF9593EA943038EB3826209497A4C"/>
  </w:style>
  <w:style w:type="paragraph" w:customStyle="1" w:styleId="8CA1597986464AE49397998D3D867629">
    <w:name w:val="8CA1597986464AE49397998D3D867629"/>
  </w:style>
  <w:style w:type="paragraph" w:customStyle="1" w:styleId="2DB2694FA972409F98F4A4F1DDC74704">
    <w:name w:val="2DB2694FA972409F98F4A4F1DDC74704"/>
  </w:style>
  <w:style w:type="paragraph" w:customStyle="1" w:styleId="1DDFFBB1F69D404A8437CDF4C65750B1">
    <w:name w:val="1DDFFBB1F69D404A8437CDF4C65750B1"/>
  </w:style>
  <w:style w:type="paragraph" w:customStyle="1" w:styleId="AB0D50F9B6A6451F88387C7324683E42">
    <w:name w:val="AB0D50F9B6A6451F88387C7324683E42"/>
  </w:style>
  <w:style w:type="paragraph" w:customStyle="1" w:styleId="67656242129448F1BE0E0BDB1489B874">
    <w:name w:val="67656242129448F1BE0E0BDB1489B874"/>
  </w:style>
  <w:style w:type="paragraph" w:customStyle="1" w:styleId="98055A64E0FE41258BE29B747A93EDA7">
    <w:name w:val="98055A64E0FE41258BE29B747A93EDA7"/>
  </w:style>
  <w:style w:type="paragraph" w:customStyle="1" w:styleId="FFCFB3B2D0EA474F93B2701BB732BE06">
    <w:name w:val="FFCFB3B2D0EA474F93B2701BB732BE06"/>
  </w:style>
  <w:style w:type="paragraph" w:customStyle="1" w:styleId="9FA0D2CCA4014C48986151906B046E6E">
    <w:name w:val="9FA0D2CCA4014C48986151906B046E6E"/>
  </w:style>
  <w:style w:type="paragraph" w:customStyle="1" w:styleId="A36F2CE423BF4B9A8AAEF1A70167B80D">
    <w:name w:val="A36F2CE423BF4B9A8AAEF1A70167B80D"/>
  </w:style>
  <w:style w:type="paragraph" w:customStyle="1" w:styleId="88F300ECD5C542C284A224F079676A6F">
    <w:name w:val="88F300ECD5C542C284A224F079676A6F"/>
  </w:style>
  <w:style w:type="paragraph" w:customStyle="1" w:styleId="D159448FAE9045B0BC8C902B87365843">
    <w:name w:val="D159448FAE9045B0BC8C902B87365843"/>
  </w:style>
  <w:style w:type="paragraph" w:customStyle="1" w:styleId="3025F9D1126C441AB55AEEB6596ECE1F">
    <w:name w:val="3025F9D1126C441AB55AEEB6596ECE1F"/>
  </w:style>
  <w:style w:type="paragraph" w:customStyle="1" w:styleId="B407FC8BDA5F4E0AB542F0A938BD880B">
    <w:name w:val="B407FC8BDA5F4E0AB542F0A938BD880B"/>
  </w:style>
  <w:style w:type="paragraph" w:customStyle="1" w:styleId="B2862083AF5E465B82CFE67520FEDC91">
    <w:name w:val="B2862083AF5E465B82CFE67520FEDC91"/>
  </w:style>
  <w:style w:type="paragraph" w:customStyle="1" w:styleId="FBA2CC845747407E8CFD64D1ADB97732">
    <w:name w:val="FBA2CC845747407E8CFD64D1ADB97732"/>
  </w:style>
  <w:style w:type="paragraph" w:customStyle="1" w:styleId="2ACEA042135D429485CC58F762DE5589">
    <w:name w:val="2ACEA042135D429485CC58F762DE5589"/>
    <w:rsid w:val="00492E53"/>
  </w:style>
  <w:style w:type="paragraph" w:customStyle="1" w:styleId="B31F1BFC36B24E518F457DFCCC1BF122">
    <w:name w:val="B31F1BFC36B24E518F457DFCCC1BF122"/>
    <w:rsid w:val="00492E53"/>
  </w:style>
  <w:style w:type="paragraph" w:customStyle="1" w:styleId="DED9CF26ABE0409B800E32C0FB42D206">
    <w:name w:val="DED9CF26ABE0409B800E32C0FB42D206"/>
    <w:rsid w:val="00492E53"/>
  </w:style>
  <w:style w:type="paragraph" w:customStyle="1" w:styleId="B7A2DA96456149F4B9C30D498188EFAA">
    <w:name w:val="B7A2DA96456149F4B9C30D498188EFAA"/>
    <w:rsid w:val="00492E53"/>
  </w:style>
  <w:style w:type="paragraph" w:customStyle="1" w:styleId="FF7EE55699204FA7B5AF1E76AE4B5A6B">
    <w:name w:val="FF7EE55699204FA7B5AF1E76AE4B5A6B"/>
    <w:rsid w:val="00492E53"/>
  </w:style>
  <w:style w:type="paragraph" w:customStyle="1" w:styleId="87B089E61B4441E5A6A4A605D63A2845">
    <w:name w:val="87B089E61B4441E5A6A4A605D63A2845"/>
    <w:rsid w:val="00492E53"/>
  </w:style>
  <w:style w:type="paragraph" w:customStyle="1" w:styleId="C0CDF73FE765473C836FB00431182A6A">
    <w:name w:val="C0CDF73FE765473C836FB00431182A6A"/>
    <w:rsid w:val="00492E53"/>
  </w:style>
  <w:style w:type="paragraph" w:customStyle="1" w:styleId="6BD803B90E414DB38B9B1525B2BF831F">
    <w:name w:val="6BD803B90E414DB38B9B1525B2BF831F"/>
    <w:rsid w:val="00492E53"/>
  </w:style>
  <w:style w:type="paragraph" w:customStyle="1" w:styleId="1293E948138E4F7FAC4621896E0ACBA7">
    <w:name w:val="1293E948138E4F7FAC4621896E0ACBA7"/>
    <w:rsid w:val="00492E53"/>
  </w:style>
  <w:style w:type="paragraph" w:customStyle="1" w:styleId="CF579B0688124D4088D8B28DDCAC1989">
    <w:name w:val="CF579B0688124D4088D8B28DDCAC1989"/>
    <w:rsid w:val="00492E53"/>
  </w:style>
  <w:style w:type="paragraph" w:customStyle="1" w:styleId="2D2FF849DA6E4FB794E66F0801110A51">
    <w:name w:val="2D2FF849DA6E4FB794E66F0801110A51"/>
    <w:rsid w:val="00492E53"/>
  </w:style>
  <w:style w:type="paragraph" w:customStyle="1" w:styleId="D2B92D899E5F48ABBB1F23BBE2EA759B">
    <w:name w:val="D2B92D899E5F48ABBB1F23BBE2EA759B"/>
    <w:rsid w:val="00492E53"/>
  </w:style>
  <w:style w:type="paragraph" w:customStyle="1" w:styleId="674A3D295D3E4D29820E72351B897A51">
    <w:name w:val="674A3D295D3E4D29820E72351B897A51"/>
    <w:rsid w:val="00492E53"/>
  </w:style>
  <w:style w:type="paragraph" w:customStyle="1" w:styleId="B8DB9E51AE614579A7BCBCB8A67EF787">
    <w:name w:val="B8DB9E51AE614579A7BCBCB8A67EF787"/>
    <w:rsid w:val="00492E53"/>
  </w:style>
  <w:style w:type="paragraph" w:customStyle="1" w:styleId="76F14C211EEA4F0B849AA4DC22E356B6">
    <w:name w:val="76F14C211EEA4F0B849AA4DC22E356B6"/>
    <w:rsid w:val="00492E53"/>
  </w:style>
  <w:style w:type="paragraph" w:customStyle="1" w:styleId="AD4D4AE1B5524454925BD5E38F42FB12">
    <w:name w:val="AD4D4AE1B5524454925BD5E38F42FB12"/>
    <w:rsid w:val="00492E53"/>
  </w:style>
  <w:style w:type="paragraph" w:customStyle="1" w:styleId="008C330B65A84F48813F083D66F2C27A">
    <w:name w:val="008C330B65A84F48813F083D66F2C27A"/>
    <w:rsid w:val="00492E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2022-01-01T11:47:00Z</dcterms:created>
  <dcterms:modified xsi:type="dcterms:W3CDTF">2022-01-01T13:32:00Z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